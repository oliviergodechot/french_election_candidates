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6CE3" w14:textId="11133424" w:rsidR="00E528C1" w:rsidRDefault="00A92AE9" w:rsidP="007C0523">
      <w:pPr>
        <w:pStyle w:val="Titre1"/>
        <w:jc w:val="center"/>
        <w:rPr>
          <w:rFonts w:ascii="Times New Roman" w:hAnsi="Times New Roman" w:cs="Times New Roman"/>
        </w:rPr>
      </w:pPr>
      <w:r>
        <w:rPr>
          <w:rFonts w:ascii="Times New Roman" w:hAnsi="Times New Roman" w:cs="Times New Roman"/>
        </w:rPr>
        <w:t>Construction de la b</w:t>
      </w:r>
      <w:r w:rsidR="007C0523">
        <w:rPr>
          <w:rFonts w:ascii="Times New Roman" w:hAnsi="Times New Roman" w:cs="Times New Roman"/>
        </w:rPr>
        <w:t>ase candidats aux élections.</w:t>
      </w:r>
    </w:p>
    <w:p w14:paraId="2A84C52B" w14:textId="40E0A6A3" w:rsidR="007C0523" w:rsidRPr="007C0523" w:rsidRDefault="007C0523" w:rsidP="007C0523">
      <w:pPr>
        <w:jc w:val="center"/>
      </w:pPr>
      <w:r>
        <w:t xml:space="preserve">Théo </w:t>
      </w:r>
      <w:r w:rsidR="00981C0E">
        <w:t xml:space="preserve">Voldoire, Olivier </w:t>
      </w:r>
      <w:proofErr w:type="spellStart"/>
      <w:r w:rsidR="00981C0E">
        <w:t>Godechot</w:t>
      </w:r>
      <w:proofErr w:type="spellEnd"/>
      <w:r w:rsidR="00981C0E">
        <w:t>, Julie Fournier</w:t>
      </w:r>
    </w:p>
    <w:p w14:paraId="2A1A0F27" w14:textId="44C426CE" w:rsidR="00565DF0" w:rsidRPr="00F00F45" w:rsidRDefault="00565DF0" w:rsidP="00565DF0"/>
    <w:p w14:paraId="34118C4C" w14:textId="56D94DB4" w:rsidR="00565DF0" w:rsidRPr="00F00F45" w:rsidRDefault="00565DF0" w:rsidP="00AF07C2">
      <w:pPr>
        <w:jc w:val="both"/>
      </w:pPr>
      <w:r w:rsidRPr="00F00F45">
        <w:t>Ce document vise à présenter la manière dont a été constituée la base de données « Candidats aux élections ». Cette base vise à</w:t>
      </w:r>
      <w:r w:rsidR="00F3697C" w:rsidRPr="00F00F45">
        <w:t xml:space="preserve"> permettre l’étude de </w:t>
      </w:r>
      <w:r w:rsidR="00353EFE" w:rsidRPr="00F00F45">
        <w:t xml:space="preserve">la carrière politique des élus en France. </w:t>
      </w:r>
    </w:p>
    <w:p w14:paraId="6986CBED" w14:textId="734A459F" w:rsidR="00353EFE" w:rsidRPr="00F00F45" w:rsidRDefault="00353EFE" w:rsidP="00353EFE"/>
    <w:p w14:paraId="035DCEA4" w14:textId="7B662C50" w:rsidR="00353EFE" w:rsidRPr="00DC69C2" w:rsidRDefault="00353EFE" w:rsidP="00353EFE">
      <w:pPr>
        <w:rPr>
          <w:b/>
          <w:bCs/>
        </w:rPr>
      </w:pPr>
      <w:r w:rsidRPr="00DC69C2">
        <w:rPr>
          <w:b/>
          <w:bCs/>
        </w:rPr>
        <w:t>Présentation générale</w:t>
      </w:r>
      <w:r w:rsidR="00EF283B" w:rsidRPr="00DC69C2">
        <w:rPr>
          <w:b/>
          <w:bCs/>
        </w:rPr>
        <w:t xml:space="preserve">. </w:t>
      </w:r>
    </w:p>
    <w:p w14:paraId="35A0DC0A" w14:textId="77262CBE" w:rsidR="00353EFE" w:rsidRPr="00F00F45" w:rsidRDefault="00353EFE" w:rsidP="00353EFE"/>
    <w:p w14:paraId="5C349E80" w14:textId="77777777" w:rsidR="00A2267C" w:rsidRPr="00F00F45" w:rsidRDefault="00353EFE" w:rsidP="00AF07C2">
      <w:pPr>
        <w:jc w:val="both"/>
      </w:pPr>
      <w:r w:rsidRPr="00F00F45">
        <w:t>La base prend comme unité de base un individu candidat à une élection</w:t>
      </w:r>
      <w:r w:rsidR="00132CDD" w:rsidRPr="00F00F45">
        <w:t> : un individu pour une élection par ligne de la base</w:t>
      </w:r>
      <w:r w:rsidRPr="00F00F45">
        <w:t>.</w:t>
      </w:r>
      <w:r w:rsidR="00132CDD" w:rsidRPr="00F00F45">
        <w:t xml:space="preserve"> Du fait de cette contrainte de stricte correspondance entre une candidature individuelle et une ligne de la base, </w:t>
      </w:r>
      <w:r w:rsidR="00AF07C2" w:rsidRPr="00F00F45">
        <w:t>nous avons fait le choix de ne pas la normaliser</w:t>
      </w:r>
      <w:r w:rsidR="00132CDD" w:rsidRPr="00F00F45">
        <w:t xml:space="preserve">. </w:t>
      </w:r>
      <w:r w:rsidR="00084EAE" w:rsidRPr="00F00F45">
        <w:t>Nous avons fait ce choix car il existe une grande diversité des modalités électorales, par exemple entre scrutins à liste et scrutins majoritaires, au gré des transformations du droit électoral, qui rend le schéma normalisé complexe.</w:t>
      </w:r>
    </w:p>
    <w:p w14:paraId="585B6056" w14:textId="77777777" w:rsidR="00A2267C" w:rsidRPr="00F00F45" w:rsidRDefault="00A2267C" w:rsidP="00AF07C2">
      <w:pPr>
        <w:jc w:val="both"/>
      </w:pPr>
    </w:p>
    <w:p w14:paraId="7FFE80DA" w14:textId="5B17354D" w:rsidR="00084EAE" w:rsidRPr="00F00F45" w:rsidRDefault="00A2267C" w:rsidP="00AF07C2">
      <w:pPr>
        <w:jc w:val="both"/>
      </w:pPr>
      <w:r w:rsidRPr="00F00F45">
        <w:t>La base provient des données du ministère de l’intérieur (</w:t>
      </w:r>
      <w:hyperlink r:id="rId8" w:history="1">
        <w:r w:rsidRPr="00F00F45">
          <w:rPr>
            <w:rStyle w:val="Lienhypertexte"/>
          </w:rPr>
          <w:t>https://www.resultats-elections.interieur.gouv.fr/</w:t>
        </w:r>
      </w:hyperlink>
      <w:r w:rsidRPr="00F00F45">
        <w:t xml:space="preserve">). </w:t>
      </w:r>
      <w:r w:rsidR="000212CF" w:rsidRPr="00F00F45">
        <w:t>Elle a nécessité un travail considérable de nettoyage et de standardisation pour permettre d’inclure dans une</w:t>
      </w:r>
      <w:r w:rsidR="00016419" w:rsidRPr="00F00F45">
        <w:t xml:space="preserve"> seule</w:t>
      </w:r>
      <w:r w:rsidR="000212CF" w:rsidRPr="00F00F45">
        <w:t xml:space="preserve"> archive toutes les informations de ces fichiers. </w:t>
      </w:r>
      <w:r w:rsidR="000212CF" w:rsidRPr="00B604D3">
        <w:rPr>
          <w:u w:val="single"/>
        </w:rPr>
        <w:t xml:space="preserve">Il </w:t>
      </w:r>
      <w:r w:rsidR="004650E0">
        <w:rPr>
          <w:u w:val="single"/>
        </w:rPr>
        <w:t>subsiste</w:t>
      </w:r>
      <w:r w:rsidR="000212CF" w:rsidRPr="00B604D3">
        <w:rPr>
          <w:u w:val="single"/>
        </w:rPr>
        <w:t xml:space="preserve"> néanmoins des erreurs, n’hésitez pas à nous contacter si vous en trouvez ! </w:t>
      </w:r>
      <w:r w:rsidRPr="00B604D3">
        <w:rPr>
          <w:u w:val="single"/>
        </w:rPr>
        <w:t xml:space="preserve"> </w:t>
      </w:r>
      <w:r w:rsidR="00084EAE" w:rsidRPr="00B604D3">
        <w:rPr>
          <w:u w:val="single"/>
        </w:rPr>
        <w:t xml:space="preserve"> </w:t>
      </w:r>
    </w:p>
    <w:p w14:paraId="0C4760E2" w14:textId="295C7660" w:rsidR="00514C22" w:rsidRPr="00F00F45" w:rsidRDefault="00514C22" w:rsidP="00353EFE"/>
    <w:p w14:paraId="5B360429" w14:textId="1D1EB2CF" w:rsidR="00514C22" w:rsidRPr="00DC69C2" w:rsidRDefault="00517BC8" w:rsidP="00353EFE">
      <w:pPr>
        <w:rPr>
          <w:b/>
          <w:bCs/>
        </w:rPr>
      </w:pPr>
      <w:r w:rsidRPr="00DC69C2">
        <w:rPr>
          <w:b/>
          <w:bCs/>
        </w:rPr>
        <w:t xml:space="preserve">Champ de la base. </w:t>
      </w:r>
    </w:p>
    <w:p w14:paraId="3DBE630D" w14:textId="4BEAB7DF" w:rsidR="00517BC8" w:rsidRPr="00F00F45" w:rsidRDefault="00517BC8" w:rsidP="00353EFE"/>
    <w:p w14:paraId="02FA7F4F" w14:textId="0BC58E7A" w:rsidR="00646474" w:rsidRPr="00F00F45" w:rsidRDefault="00517BC8" w:rsidP="00646474">
      <w:pPr>
        <w:jc w:val="both"/>
      </w:pPr>
      <w:r w:rsidRPr="00F00F45">
        <w:t xml:space="preserve">Les candidats de toutes les élections françaises (cantonales/départementales, européennes, législatives, municipales, présidentielles, régionales, sénatoriales) </w:t>
      </w:r>
      <w:r w:rsidR="001B4CAD" w:rsidRPr="00F00F45">
        <w:t>depuis 1995, mis à part les municipales de 1995 et 2001 et les régionales de 1998. Nous n’avons pas trouvé de fichier disponible pour ces élections où figurent le nom des candidats (pas seulement des listes)</w:t>
      </w:r>
      <w:r w:rsidR="006F7CF1" w:rsidRPr="00F00F45">
        <w:t xml:space="preserve"> d’une manière exhaustive. </w:t>
      </w:r>
      <w:r w:rsidRPr="00F00F45">
        <w:t xml:space="preserve">Pour les élections municipales, nous avons </w:t>
      </w:r>
      <w:r w:rsidR="005C79BD" w:rsidRPr="00F00F45">
        <w:t>inclut</w:t>
      </w:r>
      <w:r w:rsidRPr="00F00F45">
        <w:t xml:space="preserve"> une restriction sur la taille des communes, en ne considérant que les villes avec plus de 30'000 inscrits (ce seuil pourrait être rabaissé sous réserve que cela ne dégrade pas l’identification des candidats). </w:t>
      </w:r>
      <w:r w:rsidR="00646474" w:rsidRPr="00F00F45">
        <w:t xml:space="preserve">Nous avons également renseigné </w:t>
      </w:r>
      <w:r w:rsidR="00651F81" w:rsidRPr="00F00F45">
        <w:t xml:space="preserve">les </w:t>
      </w:r>
      <w:r w:rsidR="00646474" w:rsidRPr="00F00F45">
        <w:t xml:space="preserve">nominations de ministre, en considérant que leur nomination correspondait à une « date d’élection ».  </w:t>
      </w:r>
    </w:p>
    <w:p w14:paraId="13C8B06B" w14:textId="77777777" w:rsidR="00AF07C2" w:rsidRPr="00F00F45" w:rsidRDefault="00AF07C2" w:rsidP="00353EFE"/>
    <w:tbl>
      <w:tblPr>
        <w:tblStyle w:val="Grilledutableau"/>
        <w:tblW w:w="4957" w:type="dxa"/>
        <w:tblLook w:val="04A0" w:firstRow="1" w:lastRow="0" w:firstColumn="1" w:lastColumn="0" w:noHBand="0" w:noVBand="1"/>
      </w:tblPr>
      <w:tblGrid>
        <w:gridCol w:w="2327"/>
        <w:gridCol w:w="2630"/>
      </w:tblGrid>
      <w:tr w:rsidR="00AF07C2" w:rsidRPr="00F00F45" w14:paraId="06837459" w14:textId="77777777" w:rsidTr="00AF07C2">
        <w:trPr>
          <w:trHeight w:val="641"/>
        </w:trPr>
        <w:tc>
          <w:tcPr>
            <w:tcW w:w="2327" w:type="dxa"/>
            <w:noWrap/>
          </w:tcPr>
          <w:p w14:paraId="76B08129" w14:textId="52584C66" w:rsidR="00AF07C2" w:rsidRPr="00F00F45" w:rsidRDefault="00AF07C2" w:rsidP="00AF07C2">
            <w:pPr>
              <w:rPr>
                <w:color w:val="000000"/>
                <w:sz w:val="22"/>
                <w:szCs w:val="22"/>
              </w:rPr>
            </w:pPr>
            <w:proofErr w:type="spellStart"/>
            <w:r w:rsidRPr="00F00F45">
              <w:rPr>
                <w:color w:val="000000"/>
                <w:sz w:val="22"/>
                <w:szCs w:val="22"/>
              </w:rPr>
              <w:t>Election</w:t>
            </w:r>
            <w:proofErr w:type="spellEnd"/>
          </w:p>
        </w:tc>
        <w:tc>
          <w:tcPr>
            <w:tcW w:w="2630" w:type="dxa"/>
            <w:noWrap/>
          </w:tcPr>
          <w:p w14:paraId="6C57FCA0" w14:textId="0D765D8B" w:rsidR="00AF07C2" w:rsidRPr="00F00F45" w:rsidRDefault="00AF07C2" w:rsidP="00AF07C2">
            <w:pPr>
              <w:jc w:val="right"/>
              <w:rPr>
                <w:color w:val="000000"/>
                <w:sz w:val="22"/>
                <w:szCs w:val="22"/>
              </w:rPr>
            </w:pPr>
            <w:r w:rsidRPr="00F00F45">
              <w:rPr>
                <w:color w:val="000000"/>
                <w:sz w:val="22"/>
                <w:szCs w:val="22"/>
              </w:rPr>
              <w:t>Nombre de candidats</w:t>
            </w:r>
          </w:p>
        </w:tc>
      </w:tr>
      <w:tr w:rsidR="00AF07C2" w:rsidRPr="00AF07C2" w14:paraId="005C4D52" w14:textId="77777777" w:rsidTr="00AF07C2">
        <w:trPr>
          <w:trHeight w:val="320"/>
        </w:trPr>
        <w:tc>
          <w:tcPr>
            <w:tcW w:w="2327" w:type="dxa"/>
            <w:noWrap/>
            <w:hideMark/>
          </w:tcPr>
          <w:p w14:paraId="5F9A2082" w14:textId="1524B2CB" w:rsidR="00AF07C2" w:rsidRPr="00AF07C2" w:rsidRDefault="00AF07C2" w:rsidP="00AF07C2">
            <w:pPr>
              <w:rPr>
                <w:color w:val="000000"/>
                <w:sz w:val="22"/>
                <w:szCs w:val="22"/>
              </w:rPr>
            </w:pPr>
            <w:r w:rsidRPr="00AF07C2">
              <w:rPr>
                <w:color w:val="000000"/>
                <w:sz w:val="22"/>
                <w:szCs w:val="22"/>
              </w:rPr>
              <w:t>cantonale 1998</w:t>
            </w:r>
          </w:p>
        </w:tc>
        <w:tc>
          <w:tcPr>
            <w:tcW w:w="2630" w:type="dxa"/>
            <w:noWrap/>
            <w:hideMark/>
          </w:tcPr>
          <w:p w14:paraId="36DE11C4" w14:textId="77777777" w:rsidR="00AF07C2" w:rsidRPr="00AF07C2" w:rsidRDefault="00AF07C2" w:rsidP="00AF07C2">
            <w:pPr>
              <w:jc w:val="right"/>
              <w:rPr>
                <w:color w:val="000000"/>
                <w:sz w:val="22"/>
                <w:szCs w:val="22"/>
              </w:rPr>
            </w:pPr>
            <w:r w:rsidRPr="00AF07C2">
              <w:rPr>
                <w:color w:val="000000"/>
                <w:sz w:val="22"/>
                <w:szCs w:val="22"/>
              </w:rPr>
              <w:t>11159</w:t>
            </w:r>
          </w:p>
        </w:tc>
      </w:tr>
      <w:tr w:rsidR="00AF07C2" w:rsidRPr="00AF07C2" w14:paraId="66657D5C" w14:textId="77777777" w:rsidTr="00AF07C2">
        <w:trPr>
          <w:trHeight w:val="320"/>
        </w:trPr>
        <w:tc>
          <w:tcPr>
            <w:tcW w:w="2327" w:type="dxa"/>
            <w:noWrap/>
            <w:hideMark/>
          </w:tcPr>
          <w:p w14:paraId="700EF058" w14:textId="77777777" w:rsidR="00AF07C2" w:rsidRPr="00AF07C2" w:rsidRDefault="00AF07C2" w:rsidP="00AF07C2">
            <w:pPr>
              <w:rPr>
                <w:color w:val="000000"/>
                <w:sz w:val="22"/>
                <w:szCs w:val="22"/>
              </w:rPr>
            </w:pPr>
            <w:r w:rsidRPr="00AF07C2">
              <w:rPr>
                <w:color w:val="000000"/>
                <w:sz w:val="22"/>
                <w:szCs w:val="22"/>
              </w:rPr>
              <w:t>cantonale 2001</w:t>
            </w:r>
          </w:p>
        </w:tc>
        <w:tc>
          <w:tcPr>
            <w:tcW w:w="2630" w:type="dxa"/>
            <w:noWrap/>
            <w:hideMark/>
          </w:tcPr>
          <w:p w14:paraId="08274A99" w14:textId="77777777" w:rsidR="00AF07C2" w:rsidRPr="00AF07C2" w:rsidRDefault="00AF07C2" w:rsidP="00AF07C2">
            <w:pPr>
              <w:jc w:val="right"/>
              <w:rPr>
                <w:color w:val="000000"/>
                <w:sz w:val="22"/>
                <w:szCs w:val="22"/>
              </w:rPr>
            </w:pPr>
            <w:r w:rsidRPr="00AF07C2">
              <w:rPr>
                <w:color w:val="000000"/>
                <w:sz w:val="22"/>
                <w:szCs w:val="22"/>
              </w:rPr>
              <w:t>11501</w:t>
            </w:r>
          </w:p>
        </w:tc>
      </w:tr>
      <w:tr w:rsidR="00AF07C2" w:rsidRPr="00AF07C2" w14:paraId="6341B37B" w14:textId="77777777" w:rsidTr="00AF07C2">
        <w:trPr>
          <w:trHeight w:val="320"/>
        </w:trPr>
        <w:tc>
          <w:tcPr>
            <w:tcW w:w="2327" w:type="dxa"/>
            <w:noWrap/>
            <w:hideMark/>
          </w:tcPr>
          <w:p w14:paraId="5E8731F3" w14:textId="77777777" w:rsidR="00AF07C2" w:rsidRPr="00AF07C2" w:rsidRDefault="00AF07C2" w:rsidP="00AF07C2">
            <w:pPr>
              <w:rPr>
                <w:color w:val="000000"/>
                <w:sz w:val="22"/>
                <w:szCs w:val="22"/>
              </w:rPr>
            </w:pPr>
            <w:r w:rsidRPr="00AF07C2">
              <w:rPr>
                <w:color w:val="000000"/>
                <w:sz w:val="22"/>
                <w:szCs w:val="22"/>
              </w:rPr>
              <w:t>cantonale 2004</w:t>
            </w:r>
          </w:p>
        </w:tc>
        <w:tc>
          <w:tcPr>
            <w:tcW w:w="2630" w:type="dxa"/>
            <w:noWrap/>
            <w:hideMark/>
          </w:tcPr>
          <w:p w14:paraId="039416F7" w14:textId="77777777" w:rsidR="00AF07C2" w:rsidRPr="00AF07C2" w:rsidRDefault="00AF07C2" w:rsidP="00AF07C2">
            <w:pPr>
              <w:jc w:val="right"/>
              <w:rPr>
                <w:color w:val="000000"/>
                <w:sz w:val="22"/>
                <w:szCs w:val="22"/>
              </w:rPr>
            </w:pPr>
            <w:r w:rsidRPr="00AF07C2">
              <w:rPr>
                <w:color w:val="000000"/>
                <w:sz w:val="22"/>
                <w:szCs w:val="22"/>
              </w:rPr>
              <w:t>12302</w:t>
            </w:r>
          </w:p>
        </w:tc>
      </w:tr>
      <w:tr w:rsidR="00AF07C2" w:rsidRPr="00AF07C2" w14:paraId="26DAF8F9" w14:textId="77777777" w:rsidTr="00AF07C2">
        <w:trPr>
          <w:trHeight w:val="320"/>
        </w:trPr>
        <w:tc>
          <w:tcPr>
            <w:tcW w:w="2327" w:type="dxa"/>
            <w:noWrap/>
            <w:hideMark/>
          </w:tcPr>
          <w:p w14:paraId="6A8F66E6" w14:textId="77777777" w:rsidR="00AF07C2" w:rsidRPr="00AF07C2" w:rsidRDefault="00AF07C2" w:rsidP="00AF07C2">
            <w:pPr>
              <w:rPr>
                <w:color w:val="000000"/>
                <w:sz w:val="22"/>
                <w:szCs w:val="22"/>
              </w:rPr>
            </w:pPr>
            <w:r w:rsidRPr="00AF07C2">
              <w:rPr>
                <w:color w:val="000000"/>
                <w:sz w:val="22"/>
                <w:szCs w:val="22"/>
              </w:rPr>
              <w:t>cantonale 2008</w:t>
            </w:r>
          </w:p>
        </w:tc>
        <w:tc>
          <w:tcPr>
            <w:tcW w:w="2630" w:type="dxa"/>
            <w:noWrap/>
            <w:hideMark/>
          </w:tcPr>
          <w:p w14:paraId="1A6B7101" w14:textId="77777777" w:rsidR="00AF07C2" w:rsidRPr="00AF07C2" w:rsidRDefault="00AF07C2" w:rsidP="00AF07C2">
            <w:pPr>
              <w:jc w:val="right"/>
              <w:rPr>
                <w:color w:val="000000"/>
                <w:sz w:val="22"/>
                <w:szCs w:val="22"/>
              </w:rPr>
            </w:pPr>
            <w:r w:rsidRPr="00AF07C2">
              <w:rPr>
                <w:color w:val="000000"/>
                <w:sz w:val="22"/>
                <w:szCs w:val="22"/>
              </w:rPr>
              <w:t>8520</w:t>
            </w:r>
          </w:p>
        </w:tc>
      </w:tr>
      <w:tr w:rsidR="00AF07C2" w:rsidRPr="00AF07C2" w14:paraId="122486DF" w14:textId="77777777" w:rsidTr="00AF07C2">
        <w:trPr>
          <w:trHeight w:val="320"/>
        </w:trPr>
        <w:tc>
          <w:tcPr>
            <w:tcW w:w="2327" w:type="dxa"/>
            <w:noWrap/>
            <w:hideMark/>
          </w:tcPr>
          <w:p w14:paraId="398E387B" w14:textId="77777777" w:rsidR="00AF07C2" w:rsidRPr="00AF07C2" w:rsidRDefault="00AF07C2" w:rsidP="00AF07C2">
            <w:pPr>
              <w:rPr>
                <w:color w:val="000000"/>
                <w:sz w:val="22"/>
                <w:szCs w:val="22"/>
              </w:rPr>
            </w:pPr>
            <w:r w:rsidRPr="00AF07C2">
              <w:rPr>
                <w:color w:val="000000"/>
                <w:sz w:val="22"/>
                <w:szCs w:val="22"/>
              </w:rPr>
              <w:t>cantonale 2011</w:t>
            </w:r>
          </w:p>
        </w:tc>
        <w:tc>
          <w:tcPr>
            <w:tcW w:w="2630" w:type="dxa"/>
            <w:noWrap/>
            <w:hideMark/>
          </w:tcPr>
          <w:p w14:paraId="2019A03A" w14:textId="77777777" w:rsidR="00AF07C2" w:rsidRPr="00AF07C2" w:rsidRDefault="00AF07C2" w:rsidP="00AF07C2">
            <w:pPr>
              <w:jc w:val="right"/>
              <w:rPr>
                <w:color w:val="000000"/>
                <w:sz w:val="22"/>
                <w:szCs w:val="22"/>
              </w:rPr>
            </w:pPr>
            <w:r w:rsidRPr="00AF07C2">
              <w:rPr>
                <w:color w:val="000000"/>
                <w:sz w:val="22"/>
                <w:szCs w:val="22"/>
              </w:rPr>
              <w:t>10361</w:t>
            </w:r>
          </w:p>
        </w:tc>
      </w:tr>
      <w:tr w:rsidR="00AF07C2" w:rsidRPr="00AF07C2" w14:paraId="6E12E89E" w14:textId="77777777" w:rsidTr="00AF07C2">
        <w:trPr>
          <w:trHeight w:val="320"/>
        </w:trPr>
        <w:tc>
          <w:tcPr>
            <w:tcW w:w="2327" w:type="dxa"/>
            <w:noWrap/>
            <w:hideMark/>
          </w:tcPr>
          <w:p w14:paraId="1E56DC86" w14:textId="77777777" w:rsidR="00AF07C2" w:rsidRPr="00AF07C2" w:rsidRDefault="00AF07C2" w:rsidP="00AF07C2">
            <w:pPr>
              <w:rPr>
                <w:color w:val="000000"/>
                <w:sz w:val="22"/>
                <w:szCs w:val="22"/>
              </w:rPr>
            </w:pPr>
            <w:proofErr w:type="spellStart"/>
            <w:r w:rsidRPr="00AF07C2">
              <w:rPr>
                <w:color w:val="000000"/>
                <w:sz w:val="22"/>
                <w:szCs w:val="22"/>
              </w:rPr>
              <w:t>departementale</w:t>
            </w:r>
            <w:proofErr w:type="spellEnd"/>
            <w:r w:rsidRPr="00AF07C2">
              <w:rPr>
                <w:color w:val="000000"/>
                <w:sz w:val="22"/>
                <w:szCs w:val="22"/>
              </w:rPr>
              <w:t> 2015</w:t>
            </w:r>
          </w:p>
        </w:tc>
        <w:tc>
          <w:tcPr>
            <w:tcW w:w="2630" w:type="dxa"/>
            <w:noWrap/>
            <w:hideMark/>
          </w:tcPr>
          <w:p w14:paraId="0556CD69" w14:textId="77777777" w:rsidR="00AF07C2" w:rsidRPr="00AF07C2" w:rsidRDefault="00AF07C2" w:rsidP="00AF07C2">
            <w:pPr>
              <w:jc w:val="right"/>
              <w:rPr>
                <w:color w:val="000000"/>
                <w:sz w:val="22"/>
                <w:szCs w:val="22"/>
              </w:rPr>
            </w:pPr>
            <w:r w:rsidRPr="00AF07C2">
              <w:rPr>
                <w:color w:val="000000"/>
                <w:sz w:val="22"/>
                <w:szCs w:val="22"/>
              </w:rPr>
              <w:t>18195</w:t>
            </w:r>
          </w:p>
        </w:tc>
      </w:tr>
      <w:tr w:rsidR="00AF07C2" w:rsidRPr="00AF07C2" w14:paraId="715ABE72" w14:textId="77777777" w:rsidTr="00AF07C2">
        <w:trPr>
          <w:trHeight w:val="320"/>
        </w:trPr>
        <w:tc>
          <w:tcPr>
            <w:tcW w:w="2327" w:type="dxa"/>
            <w:noWrap/>
            <w:hideMark/>
          </w:tcPr>
          <w:p w14:paraId="6672ED6E" w14:textId="77777777" w:rsidR="00AF07C2" w:rsidRPr="00AF07C2" w:rsidRDefault="00AF07C2" w:rsidP="00AF07C2">
            <w:pPr>
              <w:rPr>
                <w:color w:val="000000"/>
                <w:sz w:val="22"/>
                <w:szCs w:val="22"/>
              </w:rPr>
            </w:pPr>
            <w:proofErr w:type="spellStart"/>
            <w:r w:rsidRPr="00AF07C2">
              <w:rPr>
                <w:color w:val="000000"/>
                <w:sz w:val="22"/>
                <w:szCs w:val="22"/>
              </w:rPr>
              <w:t>departementale</w:t>
            </w:r>
            <w:proofErr w:type="spellEnd"/>
            <w:r w:rsidRPr="00AF07C2">
              <w:rPr>
                <w:color w:val="000000"/>
                <w:sz w:val="22"/>
                <w:szCs w:val="22"/>
              </w:rPr>
              <w:t> 2021</w:t>
            </w:r>
          </w:p>
        </w:tc>
        <w:tc>
          <w:tcPr>
            <w:tcW w:w="2630" w:type="dxa"/>
            <w:noWrap/>
            <w:hideMark/>
          </w:tcPr>
          <w:p w14:paraId="620B94DD" w14:textId="77777777" w:rsidR="00AF07C2" w:rsidRPr="00AF07C2" w:rsidRDefault="00AF07C2" w:rsidP="00AF07C2">
            <w:pPr>
              <w:jc w:val="right"/>
              <w:rPr>
                <w:color w:val="000000"/>
                <w:sz w:val="22"/>
                <w:szCs w:val="22"/>
              </w:rPr>
            </w:pPr>
            <w:r w:rsidRPr="00AF07C2">
              <w:rPr>
                <w:color w:val="000000"/>
                <w:sz w:val="22"/>
                <w:szCs w:val="22"/>
              </w:rPr>
              <w:t>7961</w:t>
            </w:r>
          </w:p>
        </w:tc>
      </w:tr>
      <w:tr w:rsidR="00AF07C2" w:rsidRPr="00AF07C2" w14:paraId="648C7E61" w14:textId="77777777" w:rsidTr="00AF07C2">
        <w:trPr>
          <w:trHeight w:val="320"/>
        </w:trPr>
        <w:tc>
          <w:tcPr>
            <w:tcW w:w="2327" w:type="dxa"/>
            <w:noWrap/>
            <w:hideMark/>
          </w:tcPr>
          <w:p w14:paraId="4149054A"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1999</w:t>
            </w:r>
          </w:p>
        </w:tc>
        <w:tc>
          <w:tcPr>
            <w:tcW w:w="2630" w:type="dxa"/>
            <w:noWrap/>
            <w:hideMark/>
          </w:tcPr>
          <w:p w14:paraId="295CB4B0" w14:textId="77777777" w:rsidR="00AF07C2" w:rsidRPr="00AF07C2" w:rsidRDefault="00AF07C2" w:rsidP="00AF07C2">
            <w:pPr>
              <w:jc w:val="right"/>
              <w:rPr>
                <w:color w:val="000000"/>
                <w:sz w:val="22"/>
                <w:szCs w:val="22"/>
              </w:rPr>
            </w:pPr>
            <w:r w:rsidRPr="00AF07C2">
              <w:rPr>
                <w:color w:val="000000"/>
                <w:sz w:val="22"/>
                <w:szCs w:val="22"/>
              </w:rPr>
              <w:t>819</w:t>
            </w:r>
          </w:p>
        </w:tc>
      </w:tr>
      <w:tr w:rsidR="00AF07C2" w:rsidRPr="00AF07C2" w14:paraId="214D83AE" w14:textId="77777777" w:rsidTr="00AF07C2">
        <w:trPr>
          <w:trHeight w:val="320"/>
        </w:trPr>
        <w:tc>
          <w:tcPr>
            <w:tcW w:w="2327" w:type="dxa"/>
            <w:noWrap/>
            <w:hideMark/>
          </w:tcPr>
          <w:p w14:paraId="7CD94326"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2004</w:t>
            </w:r>
          </w:p>
        </w:tc>
        <w:tc>
          <w:tcPr>
            <w:tcW w:w="2630" w:type="dxa"/>
            <w:noWrap/>
            <w:hideMark/>
          </w:tcPr>
          <w:p w14:paraId="35F208EF" w14:textId="77777777" w:rsidR="00AF07C2" w:rsidRPr="00AF07C2" w:rsidRDefault="00AF07C2" w:rsidP="00AF07C2">
            <w:pPr>
              <w:jc w:val="right"/>
              <w:rPr>
                <w:color w:val="000000"/>
                <w:sz w:val="22"/>
                <w:szCs w:val="22"/>
              </w:rPr>
            </w:pPr>
            <w:r w:rsidRPr="00AF07C2">
              <w:rPr>
                <w:color w:val="000000"/>
                <w:sz w:val="22"/>
                <w:szCs w:val="22"/>
              </w:rPr>
              <w:t>3458</w:t>
            </w:r>
          </w:p>
        </w:tc>
      </w:tr>
      <w:tr w:rsidR="00AF07C2" w:rsidRPr="00AF07C2" w14:paraId="5DC5405E" w14:textId="77777777" w:rsidTr="00AF07C2">
        <w:trPr>
          <w:trHeight w:val="320"/>
        </w:trPr>
        <w:tc>
          <w:tcPr>
            <w:tcW w:w="2327" w:type="dxa"/>
            <w:noWrap/>
            <w:hideMark/>
          </w:tcPr>
          <w:p w14:paraId="35C16F4C" w14:textId="77777777" w:rsidR="00AF07C2" w:rsidRPr="00AF07C2" w:rsidRDefault="00AF07C2" w:rsidP="00AF07C2">
            <w:pPr>
              <w:rPr>
                <w:color w:val="000000"/>
                <w:sz w:val="22"/>
                <w:szCs w:val="22"/>
              </w:rPr>
            </w:pPr>
            <w:proofErr w:type="spellStart"/>
            <w:r w:rsidRPr="00AF07C2">
              <w:rPr>
                <w:color w:val="000000"/>
                <w:sz w:val="22"/>
                <w:szCs w:val="22"/>
              </w:rPr>
              <w:lastRenderedPageBreak/>
              <w:t>europeenne</w:t>
            </w:r>
            <w:proofErr w:type="spellEnd"/>
            <w:r w:rsidRPr="00AF07C2">
              <w:rPr>
                <w:color w:val="000000"/>
                <w:sz w:val="22"/>
                <w:szCs w:val="22"/>
              </w:rPr>
              <w:t> 2009</w:t>
            </w:r>
          </w:p>
        </w:tc>
        <w:tc>
          <w:tcPr>
            <w:tcW w:w="2630" w:type="dxa"/>
            <w:noWrap/>
            <w:hideMark/>
          </w:tcPr>
          <w:p w14:paraId="58D77C37" w14:textId="77777777" w:rsidR="00AF07C2" w:rsidRPr="00AF07C2" w:rsidRDefault="00AF07C2" w:rsidP="00AF07C2">
            <w:pPr>
              <w:jc w:val="right"/>
              <w:rPr>
                <w:color w:val="000000"/>
                <w:sz w:val="22"/>
                <w:szCs w:val="22"/>
              </w:rPr>
            </w:pPr>
            <w:r w:rsidRPr="00AF07C2">
              <w:rPr>
                <w:color w:val="000000"/>
                <w:sz w:val="22"/>
                <w:szCs w:val="22"/>
              </w:rPr>
              <w:t>3287</w:t>
            </w:r>
          </w:p>
        </w:tc>
      </w:tr>
      <w:tr w:rsidR="00AF07C2" w:rsidRPr="00AF07C2" w14:paraId="75AC5C1A" w14:textId="77777777" w:rsidTr="00AF07C2">
        <w:trPr>
          <w:trHeight w:val="320"/>
        </w:trPr>
        <w:tc>
          <w:tcPr>
            <w:tcW w:w="2327" w:type="dxa"/>
            <w:noWrap/>
            <w:hideMark/>
          </w:tcPr>
          <w:p w14:paraId="73432FAF"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2014</w:t>
            </w:r>
          </w:p>
        </w:tc>
        <w:tc>
          <w:tcPr>
            <w:tcW w:w="2630" w:type="dxa"/>
            <w:noWrap/>
            <w:hideMark/>
          </w:tcPr>
          <w:p w14:paraId="73894F19" w14:textId="77777777" w:rsidR="00AF07C2" w:rsidRPr="00AF07C2" w:rsidRDefault="00AF07C2" w:rsidP="00AF07C2">
            <w:pPr>
              <w:jc w:val="right"/>
              <w:rPr>
                <w:color w:val="000000"/>
                <w:sz w:val="22"/>
                <w:szCs w:val="22"/>
              </w:rPr>
            </w:pPr>
            <w:r w:rsidRPr="00AF07C2">
              <w:rPr>
                <w:color w:val="000000"/>
                <w:sz w:val="22"/>
                <w:szCs w:val="22"/>
              </w:rPr>
              <w:t>3753</w:t>
            </w:r>
          </w:p>
        </w:tc>
      </w:tr>
      <w:tr w:rsidR="00AF07C2" w:rsidRPr="00AF07C2" w14:paraId="180C0CD9" w14:textId="77777777" w:rsidTr="00AF07C2">
        <w:trPr>
          <w:trHeight w:val="320"/>
        </w:trPr>
        <w:tc>
          <w:tcPr>
            <w:tcW w:w="2327" w:type="dxa"/>
            <w:noWrap/>
            <w:hideMark/>
          </w:tcPr>
          <w:p w14:paraId="7056528B" w14:textId="77777777" w:rsidR="00AF07C2" w:rsidRPr="00AF07C2" w:rsidRDefault="00AF07C2" w:rsidP="00AF07C2">
            <w:pPr>
              <w:rPr>
                <w:color w:val="000000"/>
                <w:sz w:val="22"/>
                <w:szCs w:val="22"/>
              </w:rPr>
            </w:pPr>
            <w:proofErr w:type="spellStart"/>
            <w:r w:rsidRPr="00AF07C2">
              <w:rPr>
                <w:color w:val="000000"/>
                <w:sz w:val="22"/>
                <w:szCs w:val="22"/>
              </w:rPr>
              <w:t>europeenne</w:t>
            </w:r>
            <w:proofErr w:type="spellEnd"/>
            <w:r w:rsidRPr="00AF07C2">
              <w:rPr>
                <w:color w:val="000000"/>
                <w:sz w:val="22"/>
                <w:szCs w:val="22"/>
              </w:rPr>
              <w:t> 2019</w:t>
            </w:r>
          </w:p>
        </w:tc>
        <w:tc>
          <w:tcPr>
            <w:tcW w:w="2630" w:type="dxa"/>
            <w:noWrap/>
            <w:hideMark/>
          </w:tcPr>
          <w:p w14:paraId="3AA99D80" w14:textId="77777777" w:rsidR="00AF07C2" w:rsidRPr="00AF07C2" w:rsidRDefault="00AF07C2" w:rsidP="00AF07C2">
            <w:pPr>
              <w:jc w:val="right"/>
              <w:rPr>
                <w:color w:val="000000"/>
                <w:sz w:val="22"/>
                <w:szCs w:val="22"/>
              </w:rPr>
            </w:pPr>
            <w:r w:rsidRPr="00AF07C2">
              <w:rPr>
                <w:color w:val="000000"/>
                <w:sz w:val="22"/>
                <w:szCs w:val="22"/>
              </w:rPr>
              <w:t>2686</w:t>
            </w:r>
          </w:p>
        </w:tc>
      </w:tr>
      <w:tr w:rsidR="00AF07C2" w:rsidRPr="00AF07C2" w14:paraId="54C7BE22" w14:textId="77777777" w:rsidTr="00AF07C2">
        <w:trPr>
          <w:trHeight w:val="320"/>
        </w:trPr>
        <w:tc>
          <w:tcPr>
            <w:tcW w:w="2327" w:type="dxa"/>
            <w:noWrap/>
            <w:hideMark/>
          </w:tcPr>
          <w:p w14:paraId="2155900A"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1993</w:t>
            </w:r>
          </w:p>
        </w:tc>
        <w:tc>
          <w:tcPr>
            <w:tcW w:w="2630" w:type="dxa"/>
            <w:noWrap/>
            <w:hideMark/>
          </w:tcPr>
          <w:p w14:paraId="6A8393BE" w14:textId="77777777" w:rsidR="00AF07C2" w:rsidRPr="00AF07C2" w:rsidRDefault="00AF07C2" w:rsidP="00AF07C2">
            <w:pPr>
              <w:jc w:val="right"/>
              <w:rPr>
                <w:color w:val="000000"/>
                <w:sz w:val="22"/>
                <w:szCs w:val="22"/>
              </w:rPr>
            </w:pPr>
            <w:r w:rsidRPr="00AF07C2">
              <w:rPr>
                <w:color w:val="000000"/>
                <w:sz w:val="22"/>
                <w:szCs w:val="22"/>
              </w:rPr>
              <w:t>5218</w:t>
            </w:r>
          </w:p>
        </w:tc>
      </w:tr>
      <w:tr w:rsidR="00AF07C2" w:rsidRPr="00AF07C2" w14:paraId="506D6079" w14:textId="77777777" w:rsidTr="00AF07C2">
        <w:trPr>
          <w:trHeight w:val="320"/>
        </w:trPr>
        <w:tc>
          <w:tcPr>
            <w:tcW w:w="2327" w:type="dxa"/>
            <w:noWrap/>
            <w:hideMark/>
          </w:tcPr>
          <w:p w14:paraId="0DD5FD97"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1997</w:t>
            </w:r>
          </w:p>
        </w:tc>
        <w:tc>
          <w:tcPr>
            <w:tcW w:w="2630" w:type="dxa"/>
            <w:noWrap/>
            <w:hideMark/>
          </w:tcPr>
          <w:p w14:paraId="656E3829" w14:textId="77777777" w:rsidR="00AF07C2" w:rsidRPr="00AF07C2" w:rsidRDefault="00AF07C2" w:rsidP="00AF07C2">
            <w:pPr>
              <w:jc w:val="right"/>
              <w:rPr>
                <w:color w:val="000000"/>
                <w:sz w:val="22"/>
                <w:szCs w:val="22"/>
              </w:rPr>
            </w:pPr>
            <w:r w:rsidRPr="00AF07C2">
              <w:rPr>
                <w:color w:val="000000"/>
                <w:sz w:val="22"/>
                <w:szCs w:val="22"/>
              </w:rPr>
              <w:t>6378</w:t>
            </w:r>
          </w:p>
        </w:tc>
      </w:tr>
      <w:tr w:rsidR="00AF07C2" w:rsidRPr="00AF07C2" w14:paraId="4DC787A2" w14:textId="77777777" w:rsidTr="00AF07C2">
        <w:trPr>
          <w:trHeight w:val="320"/>
        </w:trPr>
        <w:tc>
          <w:tcPr>
            <w:tcW w:w="2327" w:type="dxa"/>
            <w:noWrap/>
            <w:hideMark/>
          </w:tcPr>
          <w:p w14:paraId="0F1AEB29"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2002</w:t>
            </w:r>
          </w:p>
        </w:tc>
        <w:tc>
          <w:tcPr>
            <w:tcW w:w="2630" w:type="dxa"/>
            <w:noWrap/>
            <w:hideMark/>
          </w:tcPr>
          <w:p w14:paraId="16BC3846" w14:textId="77777777" w:rsidR="00AF07C2" w:rsidRPr="00AF07C2" w:rsidRDefault="00AF07C2" w:rsidP="00AF07C2">
            <w:pPr>
              <w:jc w:val="right"/>
              <w:rPr>
                <w:color w:val="000000"/>
                <w:sz w:val="22"/>
                <w:szCs w:val="22"/>
              </w:rPr>
            </w:pPr>
            <w:r w:rsidRPr="00AF07C2">
              <w:rPr>
                <w:color w:val="000000"/>
                <w:sz w:val="22"/>
                <w:szCs w:val="22"/>
              </w:rPr>
              <w:t>8492</w:t>
            </w:r>
          </w:p>
        </w:tc>
      </w:tr>
      <w:tr w:rsidR="00AF07C2" w:rsidRPr="00AF07C2" w14:paraId="3D2ED4AF" w14:textId="77777777" w:rsidTr="00AF07C2">
        <w:trPr>
          <w:trHeight w:val="320"/>
        </w:trPr>
        <w:tc>
          <w:tcPr>
            <w:tcW w:w="2327" w:type="dxa"/>
            <w:noWrap/>
            <w:hideMark/>
          </w:tcPr>
          <w:p w14:paraId="7AAB2026"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2007</w:t>
            </w:r>
          </w:p>
        </w:tc>
        <w:tc>
          <w:tcPr>
            <w:tcW w:w="2630" w:type="dxa"/>
            <w:noWrap/>
            <w:hideMark/>
          </w:tcPr>
          <w:p w14:paraId="11FD4AE4" w14:textId="77777777" w:rsidR="00AF07C2" w:rsidRPr="00AF07C2" w:rsidRDefault="00AF07C2" w:rsidP="00AF07C2">
            <w:pPr>
              <w:jc w:val="right"/>
              <w:rPr>
                <w:color w:val="000000"/>
                <w:sz w:val="22"/>
                <w:szCs w:val="22"/>
              </w:rPr>
            </w:pPr>
            <w:r w:rsidRPr="00AF07C2">
              <w:rPr>
                <w:color w:val="000000"/>
                <w:sz w:val="22"/>
                <w:szCs w:val="22"/>
              </w:rPr>
              <w:t>7690</w:t>
            </w:r>
          </w:p>
        </w:tc>
      </w:tr>
      <w:tr w:rsidR="00AF07C2" w:rsidRPr="00AF07C2" w14:paraId="37B32447" w14:textId="77777777" w:rsidTr="00AF07C2">
        <w:trPr>
          <w:trHeight w:val="320"/>
        </w:trPr>
        <w:tc>
          <w:tcPr>
            <w:tcW w:w="2327" w:type="dxa"/>
            <w:noWrap/>
            <w:hideMark/>
          </w:tcPr>
          <w:p w14:paraId="48A21ED5"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2012</w:t>
            </w:r>
          </w:p>
        </w:tc>
        <w:tc>
          <w:tcPr>
            <w:tcW w:w="2630" w:type="dxa"/>
            <w:noWrap/>
            <w:hideMark/>
          </w:tcPr>
          <w:p w14:paraId="0E85A261" w14:textId="77777777" w:rsidR="00AF07C2" w:rsidRPr="00AF07C2" w:rsidRDefault="00AF07C2" w:rsidP="00AF07C2">
            <w:pPr>
              <w:jc w:val="right"/>
              <w:rPr>
                <w:color w:val="000000"/>
                <w:sz w:val="22"/>
                <w:szCs w:val="22"/>
              </w:rPr>
            </w:pPr>
            <w:r w:rsidRPr="00AF07C2">
              <w:rPr>
                <w:color w:val="000000"/>
                <w:sz w:val="22"/>
                <w:szCs w:val="22"/>
              </w:rPr>
              <w:t>6857</w:t>
            </w:r>
          </w:p>
        </w:tc>
      </w:tr>
      <w:tr w:rsidR="00AF07C2" w:rsidRPr="00AF07C2" w14:paraId="78355A06" w14:textId="77777777" w:rsidTr="00AF07C2">
        <w:trPr>
          <w:trHeight w:val="320"/>
        </w:trPr>
        <w:tc>
          <w:tcPr>
            <w:tcW w:w="2327" w:type="dxa"/>
            <w:noWrap/>
            <w:hideMark/>
          </w:tcPr>
          <w:p w14:paraId="6E8384BE"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2017</w:t>
            </w:r>
          </w:p>
        </w:tc>
        <w:tc>
          <w:tcPr>
            <w:tcW w:w="2630" w:type="dxa"/>
            <w:noWrap/>
            <w:hideMark/>
          </w:tcPr>
          <w:p w14:paraId="46885BC4" w14:textId="77777777" w:rsidR="00AF07C2" w:rsidRPr="00AF07C2" w:rsidRDefault="00AF07C2" w:rsidP="00AF07C2">
            <w:pPr>
              <w:jc w:val="right"/>
              <w:rPr>
                <w:color w:val="000000"/>
                <w:sz w:val="22"/>
                <w:szCs w:val="22"/>
              </w:rPr>
            </w:pPr>
            <w:r w:rsidRPr="00AF07C2">
              <w:rPr>
                <w:color w:val="000000"/>
                <w:sz w:val="22"/>
                <w:szCs w:val="22"/>
              </w:rPr>
              <w:t>8128</w:t>
            </w:r>
          </w:p>
        </w:tc>
      </w:tr>
      <w:tr w:rsidR="00AF07C2" w:rsidRPr="00AF07C2" w14:paraId="4C222C38" w14:textId="77777777" w:rsidTr="00AF07C2">
        <w:trPr>
          <w:trHeight w:val="320"/>
        </w:trPr>
        <w:tc>
          <w:tcPr>
            <w:tcW w:w="2327" w:type="dxa"/>
            <w:noWrap/>
            <w:hideMark/>
          </w:tcPr>
          <w:p w14:paraId="31CB80A2" w14:textId="77777777" w:rsidR="00AF07C2" w:rsidRPr="00AF07C2" w:rsidRDefault="00AF07C2" w:rsidP="00AF07C2">
            <w:pPr>
              <w:rPr>
                <w:color w:val="000000"/>
                <w:sz w:val="22"/>
                <w:szCs w:val="22"/>
              </w:rPr>
            </w:pPr>
            <w:proofErr w:type="spellStart"/>
            <w:r w:rsidRPr="00AF07C2">
              <w:rPr>
                <w:color w:val="000000"/>
                <w:sz w:val="22"/>
                <w:szCs w:val="22"/>
              </w:rPr>
              <w:t>legislative</w:t>
            </w:r>
            <w:proofErr w:type="spellEnd"/>
            <w:r w:rsidRPr="00AF07C2">
              <w:rPr>
                <w:color w:val="000000"/>
                <w:sz w:val="22"/>
                <w:szCs w:val="22"/>
              </w:rPr>
              <w:t> 2022</w:t>
            </w:r>
          </w:p>
        </w:tc>
        <w:tc>
          <w:tcPr>
            <w:tcW w:w="2630" w:type="dxa"/>
            <w:noWrap/>
            <w:hideMark/>
          </w:tcPr>
          <w:p w14:paraId="6712826B" w14:textId="77777777" w:rsidR="00AF07C2" w:rsidRPr="00AF07C2" w:rsidRDefault="00AF07C2" w:rsidP="00AF07C2">
            <w:pPr>
              <w:jc w:val="right"/>
              <w:rPr>
                <w:color w:val="000000"/>
                <w:sz w:val="22"/>
                <w:szCs w:val="22"/>
              </w:rPr>
            </w:pPr>
            <w:r w:rsidRPr="00AF07C2">
              <w:rPr>
                <w:color w:val="000000"/>
                <w:sz w:val="22"/>
                <w:szCs w:val="22"/>
              </w:rPr>
              <w:t>6293</w:t>
            </w:r>
          </w:p>
        </w:tc>
      </w:tr>
      <w:tr w:rsidR="00AF07C2" w:rsidRPr="00AF07C2" w14:paraId="55FCD520" w14:textId="77777777" w:rsidTr="00AF07C2">
        <w:trPr>
          <w:trHeight w:val="320"/>
        </w:trPr>
        <w:tc>
          <w:tcPr>
            <w:tcW w:w="2327" w:type="dxa"/>
            <w:noWrap/>
            <w:hideMark/>
          </w:tcPr>
          <w:p w14:paraId="56074904"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1995</w:t>
            </w:r>
          </w:p>
        </w:tc>
        <w:tc>
          <w:tcPr>
            <w:tcW w:w="2630" w:type="dxa"/>
            <w:noWrap/>
            <w:hideMark/>
          </w:tcPr>
          <w:p w14:paraId="70891523" w14:textId="77777777" w:rsidR="00AF07C2" w:rsidRPr="00AF07C2" w:rsidRDefault="00AF07C2" w:rsidP="00AF07C2">
            <w:pPr>
              <w:jc w:val="right"/>
              <w:rPr>
                <w:color w:val="000000"/>
                <w:sz w:val="22"/>
                <w:szCs w:val="22"/>
              </w:rPr>
            </w:pPr>
            <w:r w:rsidRPr="00AF07C2">
              <w:rPr>
                <w:color w:val="000000"/>
                <w:sz w:val="22"/>
                <w:szCs w:val="22"/>
              </w:rPr>
              <w:t>77</w:t>
            </w:r>
          </w:p>
        </w:tc>
      </w:tr>
      <w:tr w:rsidR="00AF07C2" w:rsidRPr="00AF07C2" w14:paraId="39177FE2" w14:textId="77777777" w:rsidTr="00AF07C2">
        <w:trPr>
          <w:trHeight w:val="320"/>
        </w:trPr>
        <w:tc>
          <w:tcPr>
            <w:tcW w:w="2327" w:type="dxa"/>
            <w:noWrap/>
            <w:hideMark/>
          </w:tcPr>
          <w:p w14:paraId="5F891EBD"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1997</w:t>
            </w:r>
          </w:p>
        </w:tc>
        <w:tc>
          <w:tcPr>
            <w:tcW w:w="2630" w:type="dxa"/>
            <w:noWrap/>
            <w:hideMark/>
          </w:tcPr>
          <w:p w14:paraId="2A6D2B01" w14:textId="77777777" w:rsidR="00AF07C2" w:rsidRPr="00AF07C2" w:rsidRDefault="00AF07C2" w:rsidP="00AF07C2">
            <w:pPr>
              <w:jc w:val="right"/>
              <w:rPr>
                <w:color w:val="000000"/>
                <w:sz w:val="22"/>
                <w:szCs w:val="22"/>
              </w:rPr>
            </w:pPr>
            <w:r w:rsidRPr="00AF07C2">
              <w:rPr>
                <w:color w:val="000000"/>
                <w:sz w:val="22"/>
                <w:szCs w:val="22"/>
              </w:rPr>
              <w:t>26</w:t>
            </w:r>
          </w:p>
        </w:tc>
      </w:tr>
      <w:tr w:rsidR="00AF07C2" w:rsidRPr="00AF07C2" w14:paraId="2D4502DC" w14:textId="77777777" w:rsidTr="00AF07C2">
        <w:trPr>
          <w:trHeight w:val="320"/>
        </w:trPr>
        <w:tc>
          <w:tcPr>
            <w:tcW w:w="2327" w:type="dxa"/>
            <w:noWrap/>
            <w:hideMark/>
          </w:tcPr>
          <w:p w14:paraId="5591D59F"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1998</w:t>
            </w:r>
          </w:p>
        </w:tc>
        <w:tc>
          <w:tcPr>
            <w:tcW w:w="2630" w:type="dxa"/>
            <w:noWrap/>
            <w:hideMark/>
          </w:tcPr>
          <w:p w14:paraId="56BD0A67" w14:textId="77777777" w:rsidR="00AF07C2" w:rsidRPr="00AF07C2" w:rsidRDefault="00AF07C2" w:rsidP="00AF07C2">
            <w:pPr>
              <w:jc w:val="right"/>
              <w:rPr>
                <w:color w:val="000000"/>
                <w:sz w:val="22"/>
                <w:szCs w:val="22"/>
              </w:rPr>
            </w:pPr>
            <w:r w:rsidRPr="00AF07C2">
              <w:rPr>
                <w:color w:val="000000"/>
                <w:sz w:val="22"/>
                <w:szCs w:val="22"/>
              </w:rPr>
              <w:t>5</w:t>
            </w:r>
          </w:p>
        </w:tc>
      </w:tr>
      <w:tr w:rsidR="00AF07C2" w:rsidRPr="00AF07C2" w14:paraId="1E9E13C3" w14:textId="77777777" w:rsidTr="00AF07C2">
        <w:trPr>
          <w:trHeight w:val="320"/>
        </w:trPr>
        <w:tc>
          <w:tcPr>
            <w:tcW w:w="2327" w:type="dxa"/>
            <w:noWrap/>
            <w:hideMark/>
          </w:tcPr>
          <w:p w14:paraId="4B8B8BE9"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1999</w:t>
            </w:r>
          </w:p>
        </w:tc>
        <w:tc>
          <w:tcPr>
            <w:tcW w:w="2630" w:type="dxa"/>
            <w:noWrap/>
            <w:hideMark/>
          </w:tcPr>
          <w:p w14:paraId="43834941" w14:textId="77777777" w:rsidR="00AF07C2" w:rsidRPr="00AF07C2" w:rsidRDefault="00AF07C2" w:rsidP="00AF07C2">
            <w:pPr>
              <w:jc w:val="right"/>
              <w:rPr>
                <w:color w:val="000000"/>
                <w:sz w:val="22"/>
                <w:szCs w:val="22"/>
              </w:rPr>
            </w:pPr>
            <w:r w:rsidRPr="00AF07C2">
              <w:rPr>
                <w:color w:val="000000"/>
                <w:sz w:val="22"/>
                <w:szCs w:val="22"/>
              </w:rPr>
              <w:t>3</w:t>
            </w:r>
          </w:p>
        </w:tc>
      </w:tr>
      <w:tr w:rsidR="00AF07C2" w:rsidRPr="00AF07C2" w14:paraId="5A861258" w14:textId="77777777" w:rsidTr="00AF07C2">
        <w:trPr>
          <w:trHeight w:val="320"/>
        </w:trPr>
        <w:tc>
          <w:tcPr>
            <w:tcW w:w="2327" w:type="dxa"/>
            <w:noWrap/>
            <w:hideMark/>
          </w:tcPr>
          <w:p w14:paraId="3168EED1"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2000</w:t>
            </w:r>
          </w:p>
        </w:tc>
        <w:tc>
          <w:tcPr>
            <w:tcW w:w="2630" w:type="dxa"/>
            <w:noWrap/>
            <w:hideMark/>
          </w:tcPr>
          <w:p w14:paraId="219E8CA3" w14:textId="77777777" w:rsidR="00AF07C2" w:rsidRPr="00AF07C2" w:rsidRDefault="00AF07C2" w:rsidP="00AF07C2">
            <w:pPr>
              <w:jc w:val="right"/>
              <w:rPr>
                <w:color w:val="000000"/>
                <w:sz w:val="22"/>
                <w:szCs w:val="22"/>
              </w:rPr>
            </w:pPr>
            <w:r w:rsidRPr="00AF07C2">
              <w:rPr>
                <w:color w:val="000000"/>
                <w:sz w:val="22"/>
                <w:szCs w:val="22"/>
              </w:rPr>
              <w:t>41</w:t>
            </w:r>
          </w:p>
        </w:tc>
      </w:tr>
      <w:tr w:rsidR="00AF07C2" w:rsidRPr="00AF07C2" w14:paraId="133EFDA9" w14:textId="77777777" w:rsidTr="00AF07C2">
        <w:trPr>
          <w:trHeight w:val="320"/>
        </w:trPr>
        <w:tc>
          <w:tcPr>
            <w:tcW w:w="2327" w:type="dxa"/>
            <w:noWrap/>
            <w:hideMark/>
          </w:tcPr>
          <w:p w14:paraId="647A9E98"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2001</w:t>
            </w:r>
          </w:p>
        </w:tc>
        <w:tc>
          <w:tcPr>
            <w:tcW w:w="2630" w:type="dxa"/>
            <w:noWrap/>
            <w:hideMark/>
          </w:tcPr>
          <w:p w14:paraId="4F232B3F" w14:textId="77777777" w:rsidR="00AF07C2" w:rsidRPr="00AF07C2" w:rsidRDefault="00AF07C2" w:rsidP="00AF07C2">
            <w:pPr>
              <w:jc w:val="right"/>
              <w:rPr>
                <w:color w:val="000000"/>
                <w:sz w:val="22"/>
                <w:szCs w:val="22"/>
              </w:rPr>
            </w:pPr>
            <w:r w:rsidRPr="00AF07C2">
              <w:rPr>
                <w:color w:val="000000"/>
                <w:sz w:val="22"/>
                <w:szCs w:val="22"/>
              </w:rPr>
              <w:t>4</w:t>
            </w:r>
          </w:p>
        </w:tc>
      </w:tr>
      <w:tr w:rsidR="00AF07C2" w:rsidRPr="00AF07C2" w14:paraId="269A723F" w14:textId="77777777" w:rsidTr="00AF07C2">
        <w:trPr>
          <w:trHeight w:val="320"/>
        </w:trPr>
        <w:tc>
          <w:tcPr>
            <w:tcW w:w="2327" w:type="dxa"/>
            <w:noWrap/>
            <w:hideMark/>
          </w:tcPr>
          <w:p w14:paraId="7295F3D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2002</w:t>
            </w:r>
          </w:p>
        </w:tc>
        <w:tc>
          <w:tcPr>
            <w:tcW w:w="2630" w:type="dxa"/>
            <w:noWrap/>
            <w:hideMark/>
          </w:tcPr>
          <w:p w14:paraId="7DB868D3" w14:textId="77777777" w:rsidR="00AF07C2" w:rsidRPr="00AF07C2" w:rsidRDefault="00AF07C2" w:rsidP="00AF07C2">
            <w:pPr>
              <w:jc w:val="right"/>
              <w:rPr>
                <w:color w:val="000000"/>
                <w:sz w:val="22"/>
                <w:szCs w:val="22"/>
              </w:rPr>
            </w:pPr>
            <w:r w:rsidRPr="00AF07C2">
              <w:rPr>
                <w:color w:val="000000"/>
                <w:sz w:val="22"/>
                <w:szCs w:val="22"/>
              </w:rPr>
              <w:t>69</w:t>
            </w:r>
          </w:p>
        </w:tc>
      </w:tr>
      <w:tr w:rsidR="00AF07C2" w:rsidRPr="00AF07C2" w14:paraId="25A35E97" w14:textId="77777777" w:rsidTr="00AF07C2">
        <w:trPr>
          <w:trHeight w:val="320"/>
        </w:trPr>
        <w:tc>
          <w:tcPr>
            <w:tcW w:w="2327" w:type="dxa"/>
            <w:noWrap/>
            <w:hideMark/>
          </w:tcPr>
          <w:p w14:paraId="0E1D9DA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2004</w:t>
            </w:r>
          </w:p>
        </w:tc>
        <w:tc>
          <w:tcPr>
            <w:tcW w:w="2630" w:type="dxa"/>
            <w:noWrap/>
            <w:hideMark/>
          </w:tcPr>
          <w:p w14:paraId="2135BD14" w14:textId="77777777" w:rsidR="00AF07C2" w:rsidRPr="00AF07C2" w:rsidRDefault="00AF07C2" w:rsidP="00AF07C2">
            <w:pPr>
              <w:jc w:val="right"/>
              <w:rPr>
                <w:color w:val="000000"/>
                <w:sz w:val="22"/>
                <w:szCs w:val="22"/>
              </w:rPr>
            </w:pPr>
            <w:r w:rsidRPr="00AF07C2">
              <w:rPr>
                <w:color w:val="000000"/>
                <w:sz w:val="22"/>
                <w:szCs w:val="22"/>
              </w:rPr>
              <w:t>83</w:t>
            </w:r>
          </w:p>
        </w:tc>
      </w:tr>
      <w:tr w:rsidR="00AF07C2" w:rsidRPr="00AF07C2" w14:paraId="34F85E04" w14:textId="77777777" w:rsidTr="00AF07C2">
        <w:trPr>
          <w:trHeight w:val="320"/>
        </w:trPr>
        <w:tc>
          <w:tcPr>
            <w:tcW w:w="2327" w:type="dxa"/>
            <w:noWrap/>
            <w:hideMark/>
          </w:tcPr>
          <w:p w14:paraId="077094C9"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2005</w:t>
            </w:r>
          </w:p>
        </w:tc>
        <w:tc>
          <w:tcPr>
            <w:tcW w:w="2630" w:type="dxa"/>
            <w:noWrap/>
            <w:hideMark/>
          </w:tcPr>
          <w:p w14:paraId="050892E7" w14:textId="77777777" w:rsidR="00AF07C2" w:rsidRPr="00AF07C2" w:rsidRDefault="00AF07C2" w:rsidP="00AF07C2">
            <w:pPr>
              <w:jc w:val="right"/>
              <w:rPr>
                <w:color w:val="000000"/>
                <w:sz w:val="22"/>
                <w:szCs w:val="22"/>
              </w:rPr>
            </w:pPr>
            <w:r w:rsidRPr="00AF07C2">
              <w:rPr>
                <w:color w:val="000000"/>
                <w:sz w:val="22"/>
                <w:szCs w:val="22"/>
              </w:rPr>
              <w:t>33</w:t>
            </w:r>
          </w:p>
        </w:tc>
      </w:tr>
      <w:tr w:rsidR="00AF07C2" w:rsidRPr="00AF07C2" w14:paraId="6A1BE3AB" w14:textId="77777777" w:rsidTr="00AF07C2">
        <w:trPr>
          <w:trHeight w:val="320"/>
        </w:trPr>
        <w:tc>
          <w:tcPr>
            <w:tcW w:w="2327" w:type="dxa"/>
            <w:noWrap/>
            <w:hideMark/>
          </w:tcPr>
          <w:p w14:paraId="373B9ED6"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2007</w:t>
            </w:r>
          </w:p>
        </w:tc>
        <w:tc>
          <w:tcPr>
            <w:tcW w:w="2630" w:type="dxa"/>
            <w:noWrap/>
            <w:hideMark/>
          </w:tcPr>
          <w:p w14:paraId="05495A5A" w14:textId="77777777" w:rsidR="00AF07C2" w:rsidRPr="00AF07C2" w:rsidRDefault="00AF07C2" w:rsidP="00AF07C2">
            <w:pPr>
              <w:jc w:val="right"/>
              <w:rPr>
                <w:color w:val="000000"/>
                <w:sz w:val="22"/>
                <w:szCs w:val="22"/>
              </w:rPr>
            </w:pPr>
            <w:r w:rsidRPr="00AF07C2">
              <w:rPr>
                <w:color w:val="000000"/>
                <w:sz w:val="22"/>
                <w:szCs w:val="22"/>
              </w:rPr>
              <w:t>84</w:t>
            </w:r>
          </w:p>
        </w:tc>
      </w:tr>
      <w:tr w:rsidR="00AF07C2" w:rsidRPr="00AF07C2" w14:paraId="6DA54A83" w14:textId="77777777" w:rsidTr="00AF07C2">
        <w:trPr>
          <w:trHeight w:val="320"/>
        </w:trPr>
        <w:tc>
          <w:tcPr>
            <w:tcW w:w="2327" w:type="dxa"/>
            <w:noWrap/>
            <w:hideMark/>
          </w:tcPr>
          <w:p w14:paraId="4AFA0112"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2008</w:t>
            </w:r>
          </w:p>
        </w:tc>
        <w:tc>
          <w:tcPr>
            <w:tcW w:w="2630" w:type="dxa"/>
            <w:noWrap/>
            <w:hideMark/>
          </w:tcPr>
          <w:p w14:paraId="7407E33B"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5ECDC193" w14:textId="77777777" w:rsidTr="00AF07C2">
        <w:trPr>
          <w:trHeight w:val="320"/>
        </w:trPr>
        <w:tc>
          <w:tcPr>
            <w:tcW w:w="2327" w:type="dxa"/>
            <w:noWrap/>
            <w:hideMark/>
          </w:tcPr>
          <w:p w14:paraId="79287BFF"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2009</w:t>
            </w:r>
          </w:p>
        </w:tc>
        <w:tc>
          <w:tcPr>
            <w:tcW w:w="2630" w:type="dxa"/>
            <w:noWrap/>
            <w:hideMark/>
          </w:tcPr>
          <w:p w14:paraId="2129E1F2" w14:textId="77777777" w:rsidR="00AF07C2" w:rsidRPr="00AF07C2" w:rsidRDefault="00AF07C2" w:rsidP="00AF07C2">
            <w:pPr>
              <w:jc w:val="right"/>
              <w:rPr>
                <w:color w:val="000000"/>
                <w:sz w:val="22"/>
                <w:szCs w:val="22"/>
              </w:rPr>
            </w:pPr>
            <w:r w:rsidRPr="00AF07C2">
              <w:rPr>
                <w:color w:val="000000"/>
                <w:sz w:val="22"/>
                <w:szCs w:val="22"/>
              </w:rPr>
              <w:t>28</w:t>
            </w:r>
          </w:p>
        </w:tc>
      </w:tr>
      <w:tr w:rsidR="00AF07C2" w:rsidRPr="00AF07C2" w14:paraId="0803053E" w14:textId="77777777" w:rsidTr="00AF07C2">
        <w:trPr>
          <w:trHeight w:val="320"/>
        </w:trPr>
        <w:tc>
          <w:tcPr>
            <w:tcW w:w="2327" w:type="dxa"/>
            <w:noWrap/>
            <w:hideMark/>
          </w:tcPr>
          <w:p w14:paraId="16881B3E"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2010</w:t>
            </w:r>
          </w:p>
        </w:tc>
        <w:tc>
          <w:tcPr>
            <w:tcW w:w="2630" w:type="dxa"/>
            <w:noWrap/>
            <w:hideMark/>
          </w:tcPr>
          <w:p w14:paraId="7E89D025" w14:textId="77777777" w:rsidR="00AF07C2" w:rsidRPr="00AF07C2" w:rsidRDefault="00AF07C2" w:rsidP="00AF07C2">
            <w:pPr>
              <w:jc w:val="right"/>
              <w:rPr>
                <w:color w:val="000000"/>
                <w:sz w:val="22"/>
                <w:szCs w:val="22"/>
              </w:rPr>
            </w:pPr>
            <w:r w:rsidRPr="00AF07C2">
              <w:rPr>
                <w:color w:val="000000"/>
                <w:sz w:val="22"/>
                <w:szCs w:val="22"/>
              </w:rPr>
              <w:t>35</w:t>
            </w:r>
          </w:p>
        </w:tc>
      </w:tr>
      <w:tr w:rsidR="00AF07C2" w:rsidRPr="00AF07C2" w14:paraId="16B30159" w14:textId="77777777" w:rsidTr="00AF07C2">
        <w:trPr>
          <w:trHeight w:val="320"/>
        </w:trPr>
        <w:tc>
          <w:tcPr>
            <w:tcW w:w="2327" w:type="dxa"/>
            <w:noWrap/>
            <w:hideMark/>
          </w:tcPr>
          <w:p w14:paraId="76ECE147"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2011</w:t>
            </w:r>
          </w:p>
        </w:tc>
        <w:tc>
          <w:tcPr>
            <w:tcW w:w="2630" w:type="dxa"/>
            <w:noWrap/>
            <w:hideMark/>
          </w:tcPr>
          <w:p w14:paraId="788B651D" w14:textId="77777777" w:rsidR="00AF07C2" w:rsidRPr="00AF07C2" w:rsidRDefault="00AF07C2" w:rsidP="00AF07C2">
            <w:pPr>
              <w:jc w:val="right"/>
              <w:rPr>
                <w:color w:val="000000"/>
                <w:sz w:val="22"/>
                <w:szCs w:val="22"/>
              </w:rPr>
            </w:pPr>
            <w:r w:rsidRPr="00AF07C2">
              <w:rPr>
                <w:color w:val="000000"/>
                <w:sz w:val="22"/>
                <w:szCs w:val="22"/>
              </w:rPr>
              <w:t>15</w:t>
            </w:r>
          </w:p>
        </w:tc>
      </w:tr>
      <w:tr w:rsidR="00AF07C2" w:rsidRPr="00AF07C2" w14:paraId="06F267A0" w14:textId="77777777" w:rsidTr="00AF07C2">
        <w:trPr>
          <w:trHeight w:val="320"/>
        </w:trPr>
        <w:tc>
          <w:tcPr>
            <w:tcW w:w="2327" w:type="dxa"/>
            <w:noWrap/>
            <w:hideMark/>
          </w:tcPr>
          <w:p w14:paraId="6C4777E4"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2012</w:t>
            </w:r>
          </w:p>
        </w:tc>
        <w:tc>
          <w:tcPr>
            <w:tcW w:w="2630" w:type="dxa"/>
            <w:noWrap/>
            <w:hideMark/>
          </w:tcPr>
          <w:p w14:paraId="0CCF4763" w14:textId="77777777" w:rsidR="00AF07C2" w:rsidRPr="00AF07C2" w:rsidRDefault="00AF07C2" w:rsidP="00AF07C2">
            <w:pPr>
              <w:jc w:val="right"/>
              <w:rPr>
                <w:color w:val="000000"/>
                <w:sz w:val="22"/>
                <w:szCs w:val="22"/>
              </w:rPr>
            </w:pPr>
            <w:r w:rsidRPr="00AF07C2">
              <w:rPr>
                <w:color w:val="000000"/>
                <w:sz w:val="22"/>
                <w:szCs w:val="22"/>
              </w:rPr>
              <w:t>75</w:t>
            </w:r>
          </w:p>
        </w:tc>
      </w:tr>
      <w:tr w:rsidR="00AF07C2" w:rsidRPr="00AF07C2" w14:paraId="7C545DB6" w14:textId="77777777" w:rsidTr="00AF07C2">
        <w:trPr>
          <w:trHeight w:val="320"/>
        </w:trPr>
        <w:tc>
          <w:tcPr>
            <w:tcW w:w="2327" w:type="dxa"/>
            <w:noWrap/>
            <w:hideMark/>
          </w:tcPr>
          <w:p w14:paraId="1C7E239E"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2014</w:t>
            </w:r>
          </w:p>
        </w:tc>
        <w:tc>
          <w:tcPr>
            <w:tcW w:w="2630" w:type="dxa"/>
            <w:noWrap/>
            <w:hideMark/>
          </w:tcPr>
          <w:p w14:paraId="2E292A9C" w14:textId="77777777" w:rsidR="00AF07C2" w:rsidRPr="00AF07C2" w:rsidRDefault="00AF07C2" w:rsidP="00AF07C2">
            <w:pPr>
              <w:jc w:val="right"/>
              <w:rPr>
                <w:color w:val="000000"/>
                <w:sz w:val="22"/>
                <w:szCs w:val="22"/>
              </w:rPr>
            </w:pPr>
            <w:r w:rsidRPr="00AF07C2">
              <w:rPr>
                <w:color w:val="000000"/>
                <w:sz w:val="22"/>
                <w:szCs w:val="22"/>
              </w:rPr>
              <w:t>87</w:t>
            </w:r>
          </w:p>
        </w:tc>
      </w:tr>
      <w:tr w:rsidR="00AF07C2" w:rsidRPr="00AF07C2" w14:paraId="3D911EB1" w14:textId="77777777" w:rsidTr="00AF07C2">
        <w:trPr>
          <w:trHeight w:val="320"/>
        </w:trPr>
        <w:tc>
          <w:tcPr>
            <w:tcW w:w="2327" w:type="dxa"/>
            <w:noWrap/>
            <w:hideMark/>
          </w:tcPr>
          <w:p w14:paraId="4B9C146A"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2016</w:t>
            </w:r>
          </w:p>
        </w:tc>
        <w:tc>
          <w:tcPr>
            <w:tcW w:w="2630" w:type="dxa"/>
            <w:noWrap/>
            <w:hideMark/>
          </w:tcPr>
          <w:p w14:paraId="3DC805BE" w14:textId="77777777" w:rsidR="00AF07C2" w:rsidRPr="00AF07C2" w:rsidRDefault="00AF07C2" w:rsidP="00AF07C2">
            <w:pPr>
              <w:jc w:val="right"/>
              <w:rPr>
                <w:color w:val="000000"/>
                <w:sz w:val="22"/>
                <w:szCs w:val="22"/>
              </w:rPr>
            </w:pPr>
            <w:r w:rsidRPr="00AF07C2">
              <w:rPr>
                <w:color w:val="000000"/>
                <w:sz w:val="22"/>
                <w:szCs w:val="22"/>
              </w:rPr>
              <w:t>38</w:t>
            </w:r>
          </w:p>
        </w:tc>
      </w:tr>
      <w:tr w:rsidR="00AF07C2" w:rsidRPr="00AF07C2" w14:paraId="759CF8ED" w14:textId="77777777" w:rsidTr="00AF07C2">
        <w:trPr>
          <w:trHeight w:val="320"/>
        </w:trPr>
        <w:tc>
          <w:tcPr>
            <w:tcW w:w="2327" w:type="dxa"/>
            <w:noWrap/>
            <w:hideMark/>
          </w:tcPr>
          <w:p w14:paraId="03534FE2"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2017</w:t>
            </w:r>
          </w:p>
        </w:tc>
        <w:tc>
          <w:tcPr>
            <w:tcW w:w="2630" w:type="dxa"/>
            <w:noWrap/>
            <w:hideMark/>
          </w:tcPr>
          <w:p w14:paraId="2E2C53F0" w14:textId="77777777" w:rsidR="00AF07C2" w:rsidRPr="00AF07C2" w:rsidRDefault="00AF07C2" w:rsidP="00AF07C2">
            <w:pPr>
              <w:jc w:val="right"/>
              <w:rPr>
                <w:color w:val="000000"/>
                <w:sz w:val="22"/>
                <w:szCs w:val="22"/>
              </w:rPr>
            </w:pPr>
            <w:r w:rsidRPr="00AF07C2">
              <w:rPr>
                <w:color w:val="000000"/>
                <w:sz w:val="22"/>
                <w:szCs w:val="22"/>
              </w:rPr>
              <w:t>80</w:t>
            </w:r>
          </w:p>
        </w:tc>
      </w:tr>
      <w:tr w:rsidR="00AF07C2" w:rsidRPr="00AF07C2" w14:paraId="6BD02A79" w14:textId="77777777" w:rsidTr="00AF07C2">
        <w:trPr>
          <w:trHeight w:val="320"/>
        </w:trPr>
        <w:tc>
          <w:tcPr>
            <w:tcW w:w="2327" w:type="dxa"/>
            <w:noWrap/>
            <w:hideMark/>
          </w:tcPr>
          <w:p w14:paraId="22068BAB" w14:textId="77777777" w:rsidR="00AF07C2" w:rsidRPr="00AF07C2" w:rsidRDefault="00AF07C2" w:rsidP="00AF07C2">
            <w:pPr>
              <w:rPr>
                <w:color w:val="000000"/>
                <w:sz w:val="22"/>
                <w:szCs w:val="22"/>
              </w:rPr>
            </w:pPr>
            <w:proofErr w:type="spellStart"/>
            <w:r w:rsidRPr="00AF07C2">
              <w:rPr>
                <w:color w:val="000000"/>
                <w:sz w:val="22"/>
                <w:szCs w:val="22"/>
              </w:rPr>
              <w:t>ministere</w:t>
            </w:r>
            <w:proofErr w:type="spellEnd"/>
            <w:r w:rsidRPr="00AF07C2">
              <w:rPr>
                <w:color w:val="000000"/>
                <w:sz w:val="22"/>
                <w:szCs w:val="22"/>
              </w:rPr>
              <w:t> 2020</w:t>
            </w:r>
          </w:p>
        </w:tc>
        <w:tc>
          <w:tcPr>
            <w:tcW w:w="2630" w:type="dxa"/>
            <w:noWrap/>
            <w:hideMark/>
          </w:tcPr>
          <w:p w14:paraId="7028E46D" w14:textId="77777777" w:rsidR="00AF07C2" w:rsidRPr="00AF07C2" w:rsidRDefault="00AF07C2" w:rsidP="00AF07C2">
            <w:pPr>
              <w:jc w:val="right"/>
              <w:rPr>
                <w:color w:val="000000"/>
                <w:sz w:val="22"/>
                <w:szCs w:val="22"/>
              </w:rPr>
            </w:pPr>
            <w:r w:rsidRPr="00AF07C2">
              <w:rPr>
                <w:color w:val="000000"/>
                <w:sz w:val="22"/>
                <w:szCs w:val="22"/>
              </w:rPr>
              <w:t>43</w:t>
            </w:r>
          </w:p>
        </w:tc>
      </w:tr>
      <w:tr w:rsidR="00AF07C2" w:rsidRPr="00AF07C2" w14:paraId="3F8EE64D" w14:textId="77777777" w:rsidTr="00AF07C2">
        <w:trPr>
          <w:trHeight w:val="320"/>
        </w:trPr>
        <w:tc>
          <w:tcPr>
            <w:tcW w:w="2327" w:type="dxa"/>
            <w:noWrap/>
            <w:hideMark/>
          </w:tcPr>
          <w:p w14:paraId="2BFA4DFB" w14:textId="77777777" w:rsidR="00AF07C2" w:rsidRPr="00AF07C2" w:rsidRDefault="00AF07C2" w:rsidP="00AF07C2">
            <w:pPr>
              <w:rPr>
                <w:color w:val="000000"/>
                <w:sz w:val="22"/>
                <w:szCs w:val="22"/>
              </w:rPr>
            </w:pPr>
            <w:r w:rsidRPr="00AF07C2">
              <w:rPr>
                <w:color w:val="000000"/>
                <w:sz w:val="22"/>
                <w:szCs w:val="22"/>
              </w:rPr>
              <w:t>municipale 2008</w:t>
            </w:r>
          </w:p>
        </w:tc>
        <w:tc>
          <w:tcPr>
            <w:tcW w:w="2630" w:type="dxa"/>
            <w:noWrap/>
            <w:hideMark/>
          </w:tcPr>
          <w:p w14:paraId="3C8E70EC" w14:textId="77777777" w:rsidR="00AF07C2" w:rsidRPr="00AF07C2" w:rsidRDefault="00AF07C2" w:rsidP="00AF07C2">
            <w:pPr>
              <w:jc w:val="right"/>
              <w:rPr>
                <w:color w:val="000000"/>
                <w:sz w:val="22"/>
                <w:szCs w:val="22"/>
              </w:rPr>
            </w:pPr>
            <w:r w:rsidRPr="00AF07C2">
              <w:rPr>
                <w:color w:val="000000"/>
                <w:sz w:val="22"/>
                <w:szCs w:val="22"/>
              </w:rPr>
              <w:t>41108</w:t>
            </w:r>
          </w:p>
        </w:tc>
      </w:tr>
      <w:tr w:rsidR="00AF07C2" w:rsidRPr="00AF07C2" w14:paraId="42FA4606" w14:textId="77777777" w:rsidTr="00AF07C2">
        <w:trPr>
          <w:trHeight w:val="320"/>
        </w:trPr>
        <w:tc>
          <w:tcPr>
            <w:tcW w:w="2327" w:type="dxa"/>
            <w:noWrap/>
            <w:hideMark/>
          </w:tcPr>
          <w:p w14:paraId="6825E645" w14:textId="77777777" w:rsidR="00AF07C2" w:rsidRPr="00AF07C2" w:rsidRDefault="00AF07C2" w:rsidP="00AF07C2">
            <w:pPr>
              <w:rPr>
                <w:color w:val="000000"/>
                <w:sz w:val="22"/>
                <w:szCs w:val="22"/>
              </w:rPr>
            </w:pPr>
            <w:r w:rsidRPr="00AF07C2">
              <w:rPr>
                <w:color w:val="000000"/>
                <w:sz w:val="22"/>
                <w:szCs w:val="22"/>
              </w:rPr>
              <w:t>municipale 2014</w:t>
            </w:r>
          </w:p>
        </w:tc>
        <w:tc>
          <w:tcPr>
            <w:tcW w:w="2630" w:type="dxa"/>
            <w:noWrap/>
            <w:hideMark/>
          </w:tcPr>
          <w:p w14:paraId="10FFDE27" w14:textId="77777777" w:rsidR="00AF07C2" w:rsidRPr="00AF07C2" w:rsidRDefault="00AF07C2" w:rsidP="00AF07C2">
            <w:pPr>
              <w:jc w:val="right"/>
              <w:rPr>
                <w:color w:val="000000"/>
                <w:sz w:val="22"/>
                <w:szCs w:val="22"/>
              </w:rPr>
            </w:pPr>
            <w:r w:rsidRPr="00AF07C2">
              <w:rPr>
                <w:color w:val="000000"/>
                <w:sz w:val="22"/>
                <w:szCs w:val="22"/>
              </w:rPr>
              <w:t>47493</w:t>
            </w:r>
          </w:p>
        </w:tc>
      </w:tr>
      <w:tr w:rsidR="00AF07C2" w:rsidRPr="00AF07C2" w14:paraId="43ED52FA" w14:textId="77777777" w:rsidTr="00AF07C2">
        <w:trPr>
          <w:trHeight w:val="320"/>
        </w:trPr>
        <w:tc>
          <w:tcPr>
            <w:tcW w:w="2327" w:type="dxa"/>
            <w:noWrap/>
            <w:hideMark/>
          </w:tcPr>
          <w:p w14:paraId="165D3571" w14:textId="77777777" w:rsidR="00AF07C2" w:rsidRPr="00AF07C2" w:rsidRDefault="00AF07C2" w:rsidP="00AF07C2">
            <w:pPr>
              <w:rPr>
                <w:color w:val="000000"/>
                <w:sz w:val="22"/>
                <w:szCs w:val="22"/>
              </w:rPr>
            </w:pPr>
            <w:r w:rsidRPr="00AF07C2">
              <w:rPr>
                <w:color w:val="000000"/>
                <w:sz w:val="22"/>
                <w:szCs w:val="22"/>
              </w:rPr>
              <w:t>municipale 2020</w:t>
            </w:r>
          </w:p>
        </w:tc>
        <w:tc>
          <w:tcPr>
            <w:tcW w:w="2630" w:type="dxa"/>
            <w:noWrap/>
            <w:hideMark/>
          </w:tcPr>
          <w:p w14:paraId="10D7DAB0" w14:textId="77777777" w:rsidR="00AF07C2" w:rsidRPr="00AF07C2" w:rsidRDefault="00AF07C2" w:rsidP="00AF07C2">
            <w:pPr>
              <w:jc w:val="right"/>
              <w:rPr>
                <w:color w:val="000000"/>
                <w:sz w:val="22"/>
                <w:szCs w:val="22"/>
              </w:rPr>
            </w:pPr>
            <w:r w:rsidRPr="00AF07C2">
              <w:rPr>
                <w:color w:val="000000"/>
                <w:sz w:val="22"/>
                <w:szCs w:val="22"/>
              </w:rPr>
              <w:t>57530</w:t>
            </w:r>
          </w:p>
        </w:tc>
      </w:tr>
      <w:tr w:rsidR="00AF07C2" w:rsidRPr="00AF07C2" w14:paraId="59B6ED6D" w14:textId="77777777" w:rsidTr="00AF07C2">
        <w:trPr>
          <w:trHeight w:val="320"/>
        </w:trPr>
        <w:tc>
          <w:tcPr>
            <w:tcW w:w="2327" w:type="dxa"/>
            <w:noWrap/>
            <w:hideMark/>
          </w:tcPr>
          <w:p w14:paraId="1EB5C842"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1995</w:t>
            </w:r>
          </w:p>
        </w:tc>
        <w:tc>
          <w:tcPr>
            <w:tcW w:w="2630" w:type="dxa"/>
            <w:noWrap/>
            <w:hideMark/>
          </w:tcPr>
          <w:p w14:paraId="3ED0576E" w14:textId="77777777" w:rsidR="00AF07C2" w:rsidRPr="00AF07C2" w:rsidRDefault="00AF07C2" w:rsidP="00AF07C2">
            <w:pPr>
              <w:jc w:val="right"/>
              <w:rPr>
                <w:color w:val="000000"/>
                <w:sz w:val="22"/>
                <w:szCs w:val="22"/>
              </w:rPr>
            </w:pPr>
            <w:r w:rsidRPr="00AF07C2">
              <w:rPr>
                <w:color w:val="000000"/>
                <w:sz w:val="22"/>
                <w:szCs w:val="22"/>
              </w:rPr>
              <w:t>9</w:t>
            </w:r>
          </w:p>
        </w:tc>
      </w:tr>
      <w:tr w:rsidR="00AF07C2" w:rsidRPr="00AF07C2" w14:paraId="036CFE7C" w14:textId="77777777" w:rsidTr="00AF07C2">
        <w:trPr>
          <w:trHeight w:val="320"/>
        </w:trPr>
        <w:tc>
          <w:tcPr>
            <w:tcW w:w="2327" w:type="dxa"/>
            <w:noWrap/>
            <w:hideMark/>
          </w:tcPr>
          <w:p w14:paraId="59BF5FF7"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2002</w:t>
            </w:r>
          </w:p>
        </w:tc>
        <w:tc>
          <w:tcPr>
            <w:tcW w:w="2630" w:type="dxa"/>
            <w:noWrap/>
            <w:hideMark/>
          </w:tcPr>
          <w:p w14:paraId="1DD159C1" w14:textId="77777777" w:rsidR="00AF07C2" w:rsidRPr="00AF07C2" w:rsidRDefault="00AF07C2" w:rsidP="00AF07C2">
            <w:pPr>
              <w:jc w:val="right"/>
              <w:rPr>
                <w:color w:val="000000"/>
                <w:sz w:val="22"/>
                <w:szCs w:val="22"/>
              </w:rPr>
            </w:pPr>
            <w:r w:rsidRPr="00AF07C2">
              <w:rPr>
                <w:color w:val="000000"/>
                <w:sz w:val="22"/>
                <w:szCs w:val="22"/>
              </w:rPr>
              <w:t>16</w:t>
            </w:r>
          </w:p>
        </w:tc>
      </w:tr>
      <w:tr w:rsidR="00AF07C2" w:rsidRPr="00AF07C2" w14:paraId="66325550" w14:textId="77777777" w:rsidTr="00AF07C2">
        <w:trPr>
          <w:trHeight w:val="320"/>
        </w:trPr>
        <w:tc>
          <w:tcPr>
            <w:tcW w:w="2327" w:type="dxa"/>
            <w:noWrap/>
            <w:hideMark/>
          </w:tcPr>
          <w:p w14:paraId="076B8576"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2007</w:t>
            </w:r>
          </w:p>
        </w:tc>
        <w:tc>
          <w:tcPr>
            <w:tcW w:w="2630" w:type="dxa"/>
            <w:noWrap/>
            <w:hideMark/>
          </w:tcPr>
          <w:p w14:paraId="42EBAC00"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6557AF61" w14:textId="77777777" w:rsidTr="00AF07C2">
        <w:trPr>
          <w:trHeight w:val="320"/>
        </w:trPr>
        <w:tc>
          <w:tcPr>
            <w:tcW w:w="2327" w:type="dxa"/>
            <w:noWrap/>
            <w:hideMark/>
          </w:tcPr>
          <w:p w14:paraId="33FFCBAF"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2012</w:t>
            </w:r>
          </w:p>
        </w:tc>
        <w:tc>
          <w:tcPr>
            <w:tcW w:w="2630" w:type="dxa"/>
            <w:noWrap/>
            <w:hideMark/>
          </w:tcPr>
          <w:p w14:paraId="7735C872" w14:textId="77777777" w:rsidR="00AF07C2" w:rsidRPr="00AF07C2" w:rsidRDefault="00AF07C2" w:rsidP="00AF07C2">
            <w:pPr>
              <w:jc w:val="right"/>
              <w:rPr>
                <w:color w:val="000000"/>
                <w:sz w:val="22"/>
                <w:szCs w:val="22"/>
              </w:rPr>
            </w:pPr>
            <w:r w:rsidRPr="00AF07C2">
              <w:rPr>
                <w:color w:val="000000"/>
                <w:sz w:val="22"/>
                <w:szCs w:val="22"/>
              </w:rPr>
              <w:t>10</w:t>
            </w:r>
          </w:p>
        </w:tc>
      </w:tr>
      <w:tr w:rsidR="00AF07C2" w:rsidRPr="00AF07C2" w14:paraId="09E4430E" w14:textId="77777777" w:rsidTr="00AF07C2">
        <w:trPr>
          <w:trHeight w:val="320"/>
        </w:trPr>
        <w:tc>
          <w:tcPr>
            <w:tcW w:w="2327" w:type="dxa"/>
            <w:noWrap/>
            <w:hideMark/>
          </w:tcPr>
          <w:p w14:paraId="6FF000B7"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2017</w:t>
            </w:r>
          </w:p>
        </w:tc>
        <w:tc>
          <w:tcPr>
            <w:tcW w:w="2630" w:type="dxa"/>
            <w:noWrap/>
            <w:hideMark/>
          </w:tcPr>
          <w:p w14:paraId="65585C92" w14:textId="77777777" w:rsidR="00AF07C2" w:rsidRPr="00AF07C2" w:rsidRDefault="00AF07C2" w:rsidP="00AF07C2">
            <w:pPr>
              <w:jc w:val="right"/>
              <w:rPr>
                <w:color w:val="000000"/>
                <w:sz w:val="22"/>
                <w:szCs w:val="22"/>
              </w:rPr>
            </w:pPr>
            <w:r w:rsidRPr="00AF07C2">
              <w:rPr>
                <w:color w:val="000000"/>
                <w:sz w:val="22"/>
                <w:szCs w:val="22"/>
              </w:rPr>
              <w:t>11</w:t>
            </w:r>
          </w:p>
        </w:tc>
      </w:tr>
      <w:tr w:rsidR="00AF07C2" w:rsidRPr="00AF07C2" w14:paraId="358A923C" w14:textId="77777777" w:rsidTr="00AF07C2">
        <w:trPr>
          <w:trHeight w:val="320"/>
        </w:trPr>
        <w:tc>
          <w:tcPr>
            <w:tcW w:w="2327" w:type="dxa"/>
            <w:noWrap/>
            <w:hideMark/>
          </w:tcPr>
          <w:p w14:paraId="14ED26C9" w14:textId="77777777" w:rsidR="00AF07C2" w:rsidRPr="00AF07C2" w:rsidRDefault="00AF07C2" w:rsidP="00AF07C2">
            <w:pPr>
              <w:rPr>
                <w:color w:val="000000"/>
                <w:sz w:val="22"/>
                <w:szCs w:val="22"/>
              </w:rPr>
            </w:pPr>
            <w:proofErr w:type="spellStart"/>
            <w:r w:rsidRPr="00AF07C2">
              <w:rPr>
                <w:color w:val="000000"/>
                <w:sz w:val="22"/>
                <w:szCs w:val="22"/>
              </w:rPr>
              <w:t>presidentielle</w:t>
            </w:r>
            <w:proofErr w:type="spellEnd"/>
            <w:r w:rsidRPr="00AF07C2">
              <w:rPr>
                <w:color w:val="000000"/>
                <w:sz w:val="22"/>
                <w:szCs w:val="22"/>
              </w:rPr>
              <w:t> 2022</w:t>
            </w:r>
          </w:p>
        </w:tc>
        <w:tc>
          <w:tcPr>
            <w:tcW w:w="2630" w:type="dxa"/>
            <w:noWrap/>
            <w:hideMark/>
          </w:tcPr>
          <w:p w14:paraId="68F5B76C" w14:textId="77777777" w:rsidR="00AF07C2" w:rsidRPr="00AF07C2" w:rsidRDefault="00AF07C2" w:rsidP="00AF07C2">
            <w:pPr>
              <w:jc w:val="right"/>
              <w:rPr>
                <w:color w:val="000000"/>
                <w:sz w:val="22"/>
                <w:szCs w:val="22"/>
              </w:rPr>
            </w:pPr>
            <w:r w:rsidRPr="00AF07C2">
              <w:rPr>
                <w:color w:val="000000"/>
                <w:sz w:val="22"/>
                <w:szCs w:val="22"/>
              </w:rPr>
              <w:t>12</w:t>
            </w:r>
          </w:p>
        </w:tc>
      </w:tr>
      <w:tr w:rsidR="00AF07C2" w:rsidRPr="00AF07C2" w14:paraId="4810DE4B" w14:textId="77777777" w:rsidTr="00AF07C2">
        <w:trPr>
          <w:trHeight w:val="320"/>
        </w:trPr>
        <w:tc>
          <w:tcPr>
            <w:tcW w:w="2327" w:type="dxa"/>
            <w:noWrap/>
            <w:hideMark/>
          </w:tcPr>
          <w:p w14:paraId="2018E622"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2004</w:t>
            </w:r>
          </w:p>
        </w:tc>
        <w:tc>
          <w:tcPr>
            <w:tcW w:w="2630" w:type="dxa"/>
            <w:noWrap/>
            <w:hideMark/>
          </w:tcPr>
          <w:p w14:paraId="76417420" w14:textId="77777777" w:rsidR="00AF07C2" w:rsidRPr="00AF07C2" w:rsidRDefault="00AF07C2" w:rsidP="00AF07C2">
            <w:pPr>
              <w:jc w:val="right"/>
              <w:rPr>
                <w:color w:val="000000"/>
                <w:sz w:val="22"/>
                <w:szCs w:val="22"/>
              </w:rPr>
            </w:pPr>
            <w:r w:rsidRPr="00AF07C2">
              <w:rPr>
                <w:color w:val="000000"/>
                <w:sz w:val="22"/>
                <w:szCs w:val="22"/>
              </w:rPr>
              <w:t>17658</w:t>
            </w:r>
          </w:p>
        </w:tc>
      </w:tr>
      <w:tr w:rsidR="00AF07C2" w:rsidRPr="00AF07C2" w14:paraId="0020A530" w14:textId="77777777" w:rsidTr="00AF07C2">
        <w:trPr>
          <w:trHeight w:val="320"/>
        </w:trPr>
        <w:tc>
          <w:tcPr>
            <w:tcW w:w="2327" w:type="dxa"/>
            <w:noWrap/>
            <w:hideMark/>
          </w:tcPr>
          <w:p w14:paraId="4A2CC806" w14:textId="77777777" w:rsidR="00AF07C2" w:rsidRPr="00AF07C2" w:rsidRDefault="00AF07C2" w:rsidP="00AF07C2">
            <w:pPr>
              <w:rPr>
                <w:color w:val="000000"/>
                <w:sz w:val="22"/>
                <w:szCs w:val="22"/>
              </w:rPr>
            </w:pPr>
            <w:proofErr w:type="spellStart"/>
            <w:r w:rsidRPr="00AF07C2">
              <w:rPr>
                <w:color w:val="000000"/>
                <w:sz w:val="22"/>
                <w:szCs w:val="22"/>
              </w:rPr>
              <w:lastRenderedPageBreak/>
              <w:t>regionale</w:t>
            </w:r>
            <w:proofErr w:type="spellEnd"/>
            <w:r w:rsidRPr="00AF07C2">
              <w:rPr>
                <w:color w:val="000000"/>
                <w:sz w:val="22"/>
                <w:szCs w:val="22"/>
              </w:rPr>
              <w:t> 2010</w:t>
            </w:r>
          </w:p>
        </w:tc>
        <w:tc>
          <w:tcPr>
            <w:tcW w:w="2630" w:type="dxa"/>
            <w:noWrap/>
            <w:hideMark/>
          </w:tcPr>
          <w:p w14:paraId="330273C9" w14:textId="77777777" w:rsidR="00AF07C2" w:rsidRPr="00AF07C2" w:rsidRDefault="00AF07C2" w:rsidP="00AF07C2">
            <w:pPr>
              <w:jc w:val="right"/>
              <w:rPr>
                <w:color w:val="000000"/>
                <w:sz w:val="22"/>
                <w:szCs w:val="22"/>
              </w:rPr>
            </w:pPr>
            <w:r w:rsidRPr="00AF07C2">
              <w:rPr>
                <w:color w:val="000000"/>
                <w:sz w:val="22"/>
                <w:szCs w:val="22"/>
              </w:rPr>
              <w:t>20585</w:t>
            </w:r>
          </w:p>
        </w:tc>
      </w:tr>
      <w:tr w:rsidR="00AF07C2" w:rsidRPr="00AF07C2" w14:paraId="48E9612C" w14:textId="77777777" w:rsidTr="00AF07C2">
        <w:trPr>
          <w:trHeight w:val="320"/>
        </w:trPr>
        <w:tc>
          <w:tcPr>
            <w:tcW w:w="2327" w:type="dxa"/>
            <w:noWrap/>
            <w:hideMark/>
          </w:tcPr>
          <w:p w14:paraId="7F6DDAA1"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2015</w:t>
            </w:r>
          </w:p>
        </w:tc>
        <w:tc>
          <w:tcPr>
            <w:tcW w:w="2630" w:type="dxa"/>
            <w:noWrap/>
            <w:hideMark/>
          </w:tcPr>
          <w:p w14:paraId="34695B89" w14:textId="77777777" w:rsidR="00AF07C2" w:rsidRPr="00AF07C2" w:rsidRDefault="00AF07C2" w:rsidP="00AF07C2">
            <w:pPr>
              <w:jc w:val="right"/>
              <w:rPr>
                <w:color w:val="000000"/>
                <w:sz w:val="22"/>
                <w:szCs w:val="22"/>
              </w:rPr>
            </w:pPr>
            <w:r w:rsidRPr="00AF07C2">
              <w:rPr>
                <w:color w:val="000000"/>
                <w:sz w:val="22"/>
                <w:szCs w:val="22"/>
              </w:rPr>
              <w:t>21456</w:t>
            </w:r>
          </w:p>
        </w:tc>
      </w:tr>
      <w:tr w:rsidR="00AF07C2" w:rsidRPr="00AF07C2" w14:paraId="1BE1C4E1" w14:textId="77777777" w:rsidTr="00AF07C2">
        <w:trPr>
          <w:trHeight w:val="320"/>
        </w:trPr>
        <w:tc>
          <w:tcPr>
            <w:tcW w:w="2327" w:type="dxa"/>
            <w:noWrap/>
            <w:hideMark/>
          </w:tcPr>
          <w:p w14:paraId="3C41BCFC" w14:textId="77777777" w:rsidR="00AF07C2" w:rsidRPr="00AF07C2" w:rsidRDefault="00AF07C2" w:rsidP="00AF07C2">
            <w:pPr>
              <w:rPr>
                <w:color w:val="000000"/>
                <w:sz w:val="22"/>
                <w:szCs w:val="22"/>
              </w:rPr>
            </w:pPr>
            <w:proofErr w:type="spellStart"/>
            <w:r w:rsidRPr="00AF07C2">
              <w:rPr>
                <w:color w:val="000000"/>
                <w:sz w:val="22"/>
                <w:szCs w:val="22"/>
              </w:rPr>
              <w:t>regionale</w:t>
            </w:r>
            <w:proofErr w:type="spellEnd"/>
            <w:r w:rsidRPr="00AF07C2">
              <w:rPr>
                <w:color w:val="000000"/>
                <w:sz w:val="22"/>
                <w:szCs w:val="22"/>
              </w:rPr>
              <w:t> 2021</w:t>
            </w:r>
          </w:p>
        </w:tc>
        <w:tc>
          <w:tcPr>
            <w:tcW w:w="2630" w:type="dxa"/>
            <w:noWrap/>
            <w:hideMark/>
          </w:tcPr>
          <w:p w14:paraId="40FBEDE2" w14:textId="77777777" w:rsidR="00AF07C2" w:rsidRPr="00AF07C2" w:rsidRDefault="00AF07C2" w:rsidP="00AF07C2">
            <w:pPr>
              <w:jc w:val="right"/>
              <w:rPr>
                <w:color w:val="000000"/>
                <w:sz w:val="22"/>
                <w:szCs w:val="22"/>
              </w:rPr>
            </w:pPr>
            <w:r w:rsidRPr="00AF07C2">
              <w:rPr>
                <w:color w:val="000000"/>
                <w:sz w:val="22"/>
                <w:szCs w:val="22"/>
              </w:rPr>
              <w:t>19084</w:t>
            </w:r>
          </w:p>
        </w:tc>
      </w:tr>
      <w:tr w:rsidR="00AF07C2" w:rsidRPr="00AF07C2" w14:paraId="3C7727AA" w14:textId="77777777" w:rsidTr="00AF07C2">
        <w:trPr>
          <w:trHeight w:val="320"/>
        </w:trPr>
        <w:tc>
          <w:tcPr>
            <w:tcW w:w="2327" w:type="dxa"/>
            <w:noWrap/>
            <w:hideMark/>
          </w:tcPr>
          <w:p w14:paraId="3F4AB40B"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1995</w:t>
            </w:r>
          </w:p>
        </w:tc>
        <w:tc>
          <w:tcPr>
            <w:tcW w:w="2630" w:type="dxa"/>
            <w:noWrap/>
            <w:hideMark/>
          </w:tcPr>
          <w:p w14:paraId="2FE9EEB3" w14:textId="77777777" w:rsidR="00AF07C2" w:rsidRPr="00AF07C2" w:rsidRDefault="00AF07C2" w:rsidP="00AF07C2">
            <w:pPr>
              <w:jc w:val="right"/>
              <w:rPr>
                <w:color w:val="000000"/>
                <w:sz w:val="22"/>
                <w:szCs w:val="22"/>
              </w:rPr>
            </w:pPr>
            <w:r w:rsidRPr="00AF07C2">
              <w:rPr>
                <w:color w:val="000000"/>
                <w:sz w:val="22"/>
                <w:szCs w:val="22"/>
              </w:rPr>
              <w:t>277</w:t>
            </w:r>
          </w:p>
        </w:tc>
      </w:tr>
      <w:tr w:rsidR="00AF07C2" w:rsidRPr="00AF07C2" w14:paraId="0FCC66EB" w14:textId="77777777" w:rsidTr="00AF07C2">
        <w:trPr>
          <w:trHeight w:val="320"/>
        </w:trPr>
        <w:tc>
          <w:tcPr>
            <w:tcW w:w="2327" w:type="dxa"/>
            <w:noWrap/>
            <w:hideMark/>
          </w:tcPr>
          <w:p w14:paraId="4239680B"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1998</w:t>
            </w:r>
          </w:p>
        </w:tc>
        <w:tc>
          <w:tcPr>
            <w:tcW w:w="2630" w:type="dxa"/>
            <w:noWrap/>
            <w:hideMark/>
          </w:tcPr>
          <w:p w14:paraId="2F594C2F" w14:textId="77777777" w:rsidR="00AF07C2" w:rsidRPr="00AF07C2" w:rsidRDefault="00AF07C2" w:rsidP="00AF07C2">
            <w:pPr>
              <w:jc w:val="right"/>
              <w:rPr>
                <w:color w:val="000000"/>
                <w:sz w:val="22"/>
                <w:szCs w:val="22"/>
              </w:rPr>
            </w:pPr>
            <w:r w:rsidRPr="00AF07C2">
              <w:rPr>
                <w:color w:val="000000"/>
                <w:sz w:val="22"/>
                <w:szCs w:val="22"/>
              </w:rPr>
              <w:t>457</w:t>
            </w:r>
          </w:p>
        </w:tc>
      </w:tr>
      <w:tr w:rsidR="00AF07C2" w:rsidRPr="00AF07C2" w14:paraId="2A4FD9D0" w14:textId="77777777" w:rsidTr="00AF07C2">
        <w:trPr>
          <w:trHeight w:val="320"/>
        </w:trPr>
        <w:tc>
          <w:tcPr>
            <w:tcW w:w="2327" w:type="dxa"/>
            <w:noWrap/>
            <w:hideMark/>
          </w:tcPr>
          <w:p w14:paraId="2F94EF8F"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2001</w:t>
            </w:r>
          </w:p>
        </w:tc>
        <w:tc>
          <w:tcPr>
            <w:tcW w:w="2630" w:type="dxa"/>
            <w:noWrap/>
            <w:hideMark/>
          </w:tcPr>
          <w:p w14:paraId="7FB6FE89" w14:textId="77777777" w:rsidR="00AF07C2" w:rsidRPr="00AF07C2" w:rsidRDefault="00AF07C2" w:rsidP="00AF07C2">
            <w:pPr>
              <w:jc w:val="right"/>
              <w:rPr>
                <w:color w:val="000000"/>
                <w:sz w:val="22"/>
                <w:szCs w:val="22"/>
              </w:rPr>
            </w:pPr>
            <w:r w:rsidRPr="00AF07C2">
              <w:rPr>
                <w:color w:val="000000"/>
                <w:sz w:val="22"/>
                <w:szCs w:val="22"/>
              </w:rPr>
              <w:t>180</w:t>
            </w:r>
          </w:p>
        </w:tc>
      </w:tr>
      <w:tr w:rsidR="00AF07C2" w:rsidRPr="00AF07C2" w14:paraId="6A41B364" w14:textId="77777777" w:rsidTr="00AF07C2">
        <w:trPr>
          <w:trHeight w:val="320"/>
        </w:trPr>
        <w:tc>
          <w:tcPr>
            <w:tcW w:w="2327" w:type="dxa"/>
            <w:noWrap/>
            <w:hideMark/>
          </w:tcPr>
          <w:p w14:paraId="5463C6C5"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2004</w:t>
            </w:r>
          </w:p>
        </w:tc>
        <w:tc>
          <w:tcPr>
            <w:tcW w:w="2630" w:type="dxa"/>
            <w:noWrap/>
            <w:hideMark/>
          </w:tcPr>
          <w:p w14:paraId="12CD54FA" w14:textId="77777777" w:rsidR="00AF07C2" w:rsidRPr="00AF07C2" w:rsidRDefault="00AF07C2" w:rsidP="00AF07C2">
            <w:pPr>
              <w:jc w:val="right"/>
              <w:rPr>
                <w:color w:val="000000"/>
                <w:sz w:val="22"/>
                <w:szCs w:val="22"/>
              </w:rPr>
            </w:pPr>
            <w:r w:rsidRPr="00AF07C2">
              <w:rPr>
                <w:color w:val="000000"/>
                <w:sz w:val="22"/>
                <w:szCs w:val="22"/>
              </w:rPr>
              <w:t>1240</w:t>
            </w:r>
          </w:p>
        </w:tc>
      </w:tr>
      <w:tr w:rsidR="00AF07C2" w:rsidRPr="00AF07C2" w14:paraId="528A50F2" w14:textId="77777777" w:rsidTr="00AF07C2">
        <w:trPr>
          <w:trHeight w:val="320"/>
        </w:trPr>
        <w:tc>
          <w:tcPr>
            <w:tcW w:w="2327" w:type="dxa"/>
            <w:noWrap/>
            <w:hideMark/>
          </w:tcPr>
          <w:p w14:paraId="758BE27C"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2008</w:t>
            </w:r>
          </w:p>
        </w:tc>
        <w:tc>
          <w:tcPr>
            <w:tcW w:w="2630" w:type="dxa"/>
            <w:noWrap/>
            <w:hideMark/>
          </w:tcPr>
          <w:p w14:paraId="127CA31D" w14:textId="77777777" w:rsidR="00AF07C2" w:rsidRPr="00AF07C2" w:rsidRDefault="00AF07C2" w:rsidP="00AF07C2">
            <w:pPr>
              <w:jc w:val="right"/>
              <w:rPr>
                <w:color w:val="000000"/>
                <w:sz w:val="22"/>
                <w:szCs w:val="22"/>
              </w:rPr>
            </w:pPr>
            <w:r w:rsidRPr="00AF07C2">
              <w:rPr>
                <w:color w:val="000000"/>
                <w:sz w:val="22"/>
                <w:szCs w:val="22"/>
              </w:rPr>
              <w:t>774</w:t>
            </w:r>
          </w:p>
        </w:tc>
      </w:tr>
      <w:tr w:rsidR="00AF07C2" w:rsidRPr="00AF07C2" w14:paraId="3C262860" w14:textId="77777777" w:rsidTr="00AF07C2">
        <w:trPr>
          <w:trHeight w:val="320"/>
        </w:trPr>
        <w:tc>
          <w:tcPr>
            <w:tcW w:w="2327" w:type="dxa"/>
            <w:noWrap/>
            <w:hideMark/>
          </w:tcPr>
          <w:p w14:paraId="1F5043B6"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2011</w:t>
            </w:r>
          </w:p>
        </w:tc>
        <w:tc>
          <w:tcPr>
            <w:tcW w:w="2630" w:type="dxa"/>
            <w:noWrap/>
            <w:hideMark/>
          </w:tcPr>
          <w:p w14:paraId="654250E4" w14:textId="77777777" w:rsidR="00AF07C2" w:rsidRPr="00AF07C2" w:rsidRDefault="00AF07C2" w:rsidP="00AF07C2">
            <w:pPr>
              <w:jc w:val="right"/>
              <w:rPr>
                <w:color w:val="000000"/>
                <w:sz w:val="22"/>
                <w:szCs w:val="22"/>
              </w:rPr>
            </w:pPr>
            <w:r w:rsidRPr="00AF07C2">
              <w:rPr>
                <w:color w:val="000000"/>
                <w:sz w:val="22"/>
                <w:szCs w:val="22"/>
              </w:rPr>
              <w:t>1275</w:t>
            </w:r>
          </w:p>
        </w:tc>
      </w:tr>
      <w:tr w:rsidR="00AF07C2" w:rsidRPr="00AF07C2" w14:paraId="3368A045" w14:textId="77777777" w:rsidTr="00AF07C2">
        <w:trPr>
          <w:trHeight w:val="320"/>
        </w:trPr>
        <w:tc>
          <w:tcPr>
            <w:tcW w:w="2327" w:type="dxa"/>
            <w:noWrap/>
            <w:hideMark/>
          </w:tcPr>
          <w:p w14:paraId="1EE7B3C8"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2014</w:t>
            </w:r>
          </w:p>
        </w:tc>
        <w:tc>
          <w:tcPr>
            <w:tcW w:w="2630" w:type="dxa"/>
            <w:noWrap/>
            <w:hideMark/>
          </w:tcPr>
          <w:p w14:paraId="39E8CF61" w14:textId="77777777" w:rsidR="00AF07C2" w:rsidRPr="00AF07C2" w:rsidRDefault="00AF07C2" w:rsidP="00AF07C2">
            <w:pPr>
              <w:jc w:val="right"/>
              <w:rPr>
                <w:color w:val="000000"/>
                <w:sz w:val="22"/>
                <w:szCs w:val="22"/>
              </w:rPr>
            </w:pPr>
            <w:r w:rsidRPr="00AF07C2">
              <w:rPr>
                <w:color w:val="000000"/>
                <w:sz w:val="22"/>
                <w:szCs w:val="22"/>
              </w:rPr>
              <w:t>1778</w:t>
            </w:r>
          </w:p>
        </w:tc>
      </w:tr>
      <w:tr w:rsidR="00AF07C2" w:rsidRPr="00AF07C2" w14:paraId="6F7E6590" w14:textId="77777777" w:rsidTr="00AF07C2">
        <w:trPr>
          <w:trHeight w:val="320"/>
        </w:trPr>
        <w:tc>
          <w:tcPr>
            <w:tcW w:w="2327" w:type="dxa"/>
            <w:noWrap/>
            <w:hideMark/>
          </w:tcPr>
          <w:p w14:paraId="4FD93D59"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2017</w:t>
            </w:r>
          </w:p>
        </w:tc>
        <w:tc>
          <w:tcPr>
            <w:tcW w:w="2630" w:type="dxa"/>
            <w:noWrap/>
            <w:hideMark/>
          </w:tcPr>
          <w:p w14:paraId="5C1367B5" w14:textId="77777777" w:rsidR="00AF07C2" w:rsidRPr="00AF07C2" w:rsidRDefault="00AF07C2" w:rsidP="00AF07C2">
            <w:pPr>
              <w:jc w:val="right"/>
              <w:rPr>
                <w:color w:val="000000"/>
                <w:sz w:val="22"/>
                <w:szCs w:val="22"/>
              </w:rPr>
            </w:pPr>
            <w:r w:rsidRPr="00AF07C2">
              <w:rPr>
                <w:color w:val="000000"/>
                <w:sz w:val="22"/>
                <w:szCs w:val="22"/>
              </w:rPr>
              <w:t>1874</w:t>
            </w:r>
          </w:p>
        </w:tc>
      </w:tr>
      <w:tr w:rsidR="00AF07C2" w:rsidRPr="00AF07C2" w14:paraId="7666E513" w14:textId="77777777" w:rsidTr="00AF07C2">
        <w:trPr>
          <w:trHeight w:val="320"/>
        </w:trPr>
        <w:tc>
          <w:tcPr>
            <w:tcW w:w="2327" w:type="dxa"/>
            <w:noWrap/>
            <w:hideMark/>
          </w:tcPr>
          <w:p w14:paraId="5F0B4B35" w14:textId="77777777" w:rsidR="00AF07C2" w:rsidRPr="00AF07C2" w:rsidRDefault="00AF07C2" w:rsidP="00AF07C2">
            <w:pPr>
              <w:rPr>
                <w:color w:val="000000"/>
                <w:sz w:val="22"/>
                <w:szCs w:val="22"/>
              </w:rPr>
            </w:pPr>
            <w:proofErr w:type="spellStart"/>
            <w:r w:rsidRPr="00AF07C2">
              <w:rPr>
                <w:color w:val="000000"/>
                <w:sz w:val="22"/>
                <w:szCs w:val="22"/>
              </w:rPr>
              <w:t>senatoriale</w:t>
            </w:r>
            <w:proofErr w:type="spellEnd"/>
            <w:r w:rsidRPr="00AF07C2">
              <w:rPr>
                <w:color w:val="000000"/>
                <w:sz w:val="22"/>
                <w:szCs w:val="22"/>
              </w:rPr>
              <w:t> 2020</w:t>
            </w:r>
          </w:p>
        </w:tc>
        <w:tc>
          <w:tcPr>
            <w:tcW w:w="2630" w:type="dxa"/>
            <w:noWrap/>
            <w:hideMark/>
          </w:tcPr>
          <w:p w14:paraId="4F5120DF" w14:textId="77777777" w:rsidR="00AF07C2" w:rsidRPr="00AF07C2" w:rsidRDefault="00AF07C2" w:rsidP="00AF07C2">
            <w:pPr>
              <w:jc w:val="right"/>
              <w:rPr>
                <w:color w:val="000000"/>
                <w:sz w:val="22"/>
                <w:szCs w:val="22"/>
              </w:rPr>
            </w:pPr>
            <w:r w:rsidRPr="00AF07C2">
              <w:rPr>
                <w:color w:val="000000"/>
                <w:sz w:val="22"/>
                <w:szCs w:val="22"/>
              </w:rPr>
              <w:t>1476</w:t>
            </w:r>
          </w:p>
        </w:tc>
      </w:tr>
    </w:tbl>
    <w:p w14:paraId="6A06E6D1" w14:textId="25D1CB26" w:rsidR="00084EAE" w:rsidRPr="00F00F45" w:rsidRDefault="00084EAE" w:rsidP="00353EFE"/>
    <w:p w14:paraId="7C6B47DE" w14:textId="0F7DF623" w:rsidR="00084EAE" w:rsidRPr="00DC69C2" w:rsidRDefault="00AA3CD5" w:rsidP="00353EFE">
      <w:pPr>
        <w:rPr>
          <w:b/>
          <w:bCs/>
        </w:rPr>
      </w:pPr>
      <w:r w:rsidRPr="00DC69C2">
        <w:rPr>
          <w:b/>
          <w:bCs/>
        </w:rPr>
        <w:t>Schéma de la base.</w:t>
      </w:r>
    </w:p>
    <w:p w14:paraId="1D7815E8" w14:textId="22ED2F16" w:rsidR="00AA3CD5" w:rsidRPr="00F00F45" w:rsidRDefault="00AA3CD5" w:rsidP="00353EFE"/>
    <w:p w14:paraId="2E3579A3" w14:textId="5ED68DF8" w:rsidR="0045552B" w:rsidRPr="00F00F45" w:rsidRDefault="00AA3CD5" w:rsidP="008E4F8E">
      <w:pPr>
        <w:jc w:val="both"/>
      </w:pPr>
      <w:r w:rsidRPr="00F00F45">
        <w:t xml:space="preserve">Nous organisons les différentes variables de la base en huit grandes catégories. Il y a tout d’abord les variables d’identification : de l’élection ; de la circonscription où le candidat se présente ; de la liste du candidat (si </w:t>
      </w:r>
      <w:r w:rsidR="008E4F8E" w:rsidRPr="00F00F45">
        <w:t xml:space="preserve">le </w:t>
      </w:r>
      <w:r w:rsidRPr="00F00F45">
        <w:t xml:space="preserve">scrutin </w:t>
      </w:r>
      <w:r w:rsidR="008E4F8E" w:rsidRPr="00F00F45">
        <w:t xml:space="preserve">est </w:t>
      </w:r>
      <w:r w:rsidRPr="00F00F45">
        <w:t xml:space="preserve">à liste) ; du candidat lui-même. Il y a ensuite des variables de résultat électoral : informations électorales sur la circonscription (participation, </w:t>
      </w:r>
      <w:r w:rsidR="008E4F8E" w:rsidRPr="00F00F45">
        <w:t>abstention, etc.</w:t>
      </w:r>
      <w:r w:rsidRPr="00F00F45">
        <w:t xml:space="preserve">) ; résultat de la liste du candidat (si </w:t>
      </w:r>
      <w:r w:rsidR="008E4F8E" w:rsidRPr="00F00F45">
        <w:t xml:space="preserve">le </w:t>
      </w:r>
      <w:r w:rsidRPr="00F00F45">
        <w:t xml:space="preserve">scrutin </w:t>
      </w:r>
      <w:r w:rsidR="008E4F8E" w:rsidRPr="00F00F45">
        <w:t xml:space="preserve">est </w:t>
      </w:r>
      <w:r w:rsidRPr="00F00F45">
        <w:t>à liste) ; résultat du candidat</w:t>
      </w:r>
      <w:r w:rsidR="008E4F8E" w:rsidRPr="00F00F45">
        <w:t xml:space="preserve"> seul</w:t>
      </w:r>
      <w:r w:rsidRPr="00F00F45">
        <w:t xml:space="preserve"> (</w:t>
      </w:r>
      <w:r w:rsidR="008E4F8E" w:rsidRPr="00F00F45">
        <w:t>si le scrutin n’est pas à liste</w:t>
      </w:r>
      <w:r w:rsidR="006E55C4" w:rsidRPr="00F00F45">
        <w:t xml:space="preserve"> en plus du résultat, s’il élu ou pas</w:t>
      </w:r>
      <w:r w:rsidRPr="00F00F45">
        <w:t>)</w:t>
      </w:r>
      <w:r w:rsidR="006E55C4" w:rsidRPr="00F00F45">
        <w:t> ; un identifiant du candidat couvrant différentes élections</w:t>
      </w:r>
      <w:r w:rsidR="008E4F8E" w:rsidRPr="00F00F45">
        <w:t xml:space="preserve">. </w:t>
      </w:r>
      <w:r w:rsidR="000121F1" w:rsidRPr="00F00F45">
        <w:t xml:space="preserve">Les résultats de chaque tour sont précisés sur une seule ligne ; si l’élection n’est qu’à un tour, les résultats sont précisés dans les champs de variable du tour 1. </w:t>
      </w:r>
    </w:p>
    <w:p w14:paraId="398DB7C6" w14:textId="1AE5F809" w:rsidR="00084EAE" w:rsidRDefault="00084EAE" w:rsidP="00353EFE"/>
    <w:p w14:paraId="03692B58" w14:textId="74B079AD" w:rsidR="00CC7EDC" w:rsidRDefault="00CC7EDC" w:rsidP="00353EFE"/>
    <w:tbl>
      <w:tblPr>
        <w:tblStyle w:val="Grilledutableau"/>
        <w:tblW w:w="0" w:type="auto"/>
        <w:tblLook w:val="04A0" w:firstRow="1" w:lastRow="0" w:firstColumn="1" w:lastColumn="0" w:noHBand="0" w:noVBand="1"/>
      </w:tblPr>
      <w:tblGrid>
        <w:gridCol w:w="2349"/>
        <w:gridCol w:w="2349"/>
        <w:gridCol w:w="2349"/>
        <w:gridCol w:w="2349"/>
      </w:tblGrid>
      <w:tr w:rsidR="00CC7EDC" w14:paraId="7399E5B9" w14:textId="77777777" w:rsidTr="00CC7EDC">
        <w:tc>
          <w:tcPr>
            <w:tcW w:w="2349" w:type="dxa"/>
          </w:tcPr>
          <w:p w14:paraId="5802AE82" w14:textId="77777777" w:rsidR="00CC7EDC" w:rsidRDefault="00CC7EDC" w:rsidP="00353EFE">
            <w:r>
              <w:t xml:space="preserve">Variable </w:t>
            </w:r>
          </w:p>
          <w:p w14:paraId="3F5EB7EE" w14:textId="2B9A42D5" w:rsidR="00CC7EDC" w:rsidRDefault="00CC7EDC" w:rsidP="00353EFE"/>
        </w:tc>
        <w:tc>
          <w:tcPr>
            <w:tcW w:w="2349" w:type="dxa"/>
          </w:tcPr>
          <w:p w14:paraId="2FC2EFA4" w14:textId="25AFD23B" w:rsidR="00CC7EDC" w:rsidRDefault="00CC7EDC" w:rsidP="00353EFE">
            <w:r>
              <w:t>Libellé</w:t>
            </w:r>
          </w:p>
        </w:tc>
        <w:tc>
          <w:tcPr>
            <w:tcW w:w="2349" w:type="dxa"/>
          </w:tcPr>
          <w:p w14:paraId="647039AC" w14:textId="42E779CC" w:rsidR="00CC7EDC" w:rsidRDefault="00CC7EDC" w:rsidP="00353EFE">
            <w:r>
              <w:t>Modalités</w:t>
            </w:r>
          </w:p>
        </w:tc>
        <w:tc>
          <w:tcPr>
            <w:tcW w:w="2349" w:type="dxa"/>
          </w:tcPr>
          <w:p w14:paraId="4061662F" w14:textId="0D80730A" w:rsidR="00CC7EDC" w:rsidRDefault="00CC7EDC" w:rsidP="00353EFE">
            <w:r>
              <w:t>Remarque</w:t>
            </w:r>
          </w:p>
        </w:tc>
      </w:tr>
      <w:tr w:rsidR="00CC7EDC" w14:paraId="00362512" w14:textId="77777777" w:rsidTr="00AD77E8">
        <w:tc>
          <w:tcPr>
            <w:tcW w:w="9396" w:type="dxa"/>
            <w:gridSpan w:val="4"/>
          </w:tcPr>
          <w:p w14:paraId="126C17E0" w14:textId="77777777" w:rsidR="00CC7EDC" w:rsidRDefault="00CC7EDC" w:rsidP="00353EFE"/>
          <w:p w14:paraId="2A9ACA3A" w14:textId="0F4CDAA1" w:rsidR="00CC7EDC" w:rsidRDefault="00CC7EDC" w:rsidP="00353EFE">
            <w:r>
              <w:t>Identification et informations sur l’élection</w:t>
            </w:r>
          </w:p>
          <w:p w14:paraId="7BBF97F9" w14:textId="79ED95DA" w:rsidR="00CC7EDC" w:rsidRDefault="00CC7EDC" w:rsidP="00353EFE"/>
        </w:tc>
      </w:tr>
      <w:tr w:rsidR="00CC7EDC" w14:paraId="24E2BA67" w14:textId="77777777" w:rsidTr="00CC7EDC">
        <w:tc>
          <w:tcPr>
            <w:tcW w:w="2349" w:type="dxa"/>
          </w:tcPr>
          <w:p w14:paraId="720EE370" w14:textId="6D692EF8" w:rsidR="00CC7EDC" w:rsidRDefault="00CC7EDC" w:rsidP="00353EFE">
            <w:proofErr w:type="spellStart"/>
            <w:r>
              <w:t>election</w:t>
            </w:r>
            <w:proofErr w:type="spellEnd"/>
          </w:p>
        </w:tc>
        <w:tc>
          <w:tcPr>
            <w:tcW w:w="2349" w:type="dxa"/>
          </w:tcPr>
          <w:p w14:paraId="40383BFE" w14:textId="7F802CCF" w:rsidR="00CC7EDC" w:rsidRDefault="00CC7EDC" w:rsidP="00353EFE">
            <w:r>
              <w:t>Type d’élection</w:t>
            </w:r>
          </w:p>
        </w:tc>
        <w:tc>
          <w:tcPr>
            <w:tcW w:w="2349" w:type="dxa"/>
          </w:tcPr>
          <w:p w14:paraId="4862664D" w14:textId="2C7A731E" w:rsidR="00CC7EDC" w:rsidRDefault="00CC7EDC" w:rsidP="00353EFE">
            <w:r>
              <w:t xml:space="preserve">Municipale, régionale, présidentielle, cantonale, départementale, </w:t>
            </w:r>
            <w:proofErr w:type="spellStart"/>
            <w:r>
              <w:t>ministere</w:t>
            </w:r>
            <w:proofErr w:type="spellEnd"/>
            <w:r>
              <w:t xml:space="preserve">, </w:t>
            </w:r>
            <w:proofErr w:type="spellStart"/>
            <w:r>
              <w:t>senatoriale</w:t>
            </w:r>
            <w:proofErr w:type="spellEnd"/>
            <w:r>
              <w:t xml:space="preserve">, </w:t>
            </w:r>
            <w:proofErr w:type="spellStart"/>
            <w:r>
              <w:t>legislative</w:t>
            </w:r>
            <w:proofErr w:type="spellEnd"/>
            <w:r>
              <w:t xml:space="preserve">, </w:t>
            </w:r>
            <w:proofErr w:type="spellStart"/>
            <w:r>
              <w:t>europeenne</w:t>
            </w:r>
            <w:proofErr w:type="spellEnd"/>
          </w:p>
        </w:tc>
        <w:tc>
          <w:tcPr>
            <w:tcW w:w="2349" w:type="dxa"/>
          </w:tcPr>
          <w:p w14:paraId="01FB6873" w14:textId="77777777" w:rsidR="00CC7EDC" w:rsidRDefault="00CC7EDC" w:rsidP="00353EFE"/>
        </w:tc>
      </w:tr>
      <w:tr w:rsidR="00CC7EDC" w14:paraId="6C1018AF" w14:textId="77777777" w:rsidTr="00CC7EDC">
        <w:tc>
          <w:tcPr>
            <w:tcW w:w="2349" w:type="dxa"/>
          </w:tcPr>
          <w:p w14:paraId="7465C751" w14:textId="77777777" w:rsidR="00CC7EDC" w:rsidRDefault="00CC7EDC" w:rsidP="00353EFE">
            <w:proofErr w:type="spellStart"/>
            <w:r>
              <w:t>annee</w:t>
            </w:r>
            <w:proofErr w:type="spellEnd"/>
          </w:p>
          <w:p w14:paraId="09370225" w14:textId="450538ED" w:rsidR="000A7CD2" w:rsidRDefault="000A7CD2" w:rsidP="00353EFE"/>
        </w:tc>
        <w:tc>
          <w:tcPr>
            <w:tcW w:w="2349" w:type="dxa"/>
          </w:tcPr>
          <w:p w14:paraId="1E59F626" w14:textId="27D2C2CE" w:rsidR="00CC7EDC" w:rsidRDefault="00CC7EDC" w:rsidP="00353EFE">
            <w:r>
              <w:t>Année de l’élection</w:t>
            </w:r>
          </w:p>
        </w:tc>
        <w:tc>
          <w:tcPr>
            <w:tcW w:w="2349" w:type="dxa"/>
          </w:tcPr>
          <w:p w14:paraId="7C44C5D3" w14:textId="2A09C226" w:rsidR="00CC7EDC" w:rsidRDefault="00CC7EDC" w:rsidP="00353EFE">
            <w:r>
              <w:t>Nombre, 1995-2022</w:t>
            </w:r>
          </w:p>
        </w:tc>
        <w:tc>
          <w:tcPr>
            <w:tcW w:w="2349" w:type="dxa"/>
          </w:tcPr>
          <w:p w14:paraId="75662E6E" w14:textId="77777777" w:rsidR="00CC7EDC" w:rsidRDefault="00CC7EDC" w:rsidP="00353EFE"/>
        </w:tc>
      </w:tr>
      <w:tr w:rsidR="00CC7EDC" w14:paraId="315E8451" w14:textId="77777777" w:rsidTr="00CC7EDC">
        <w:tc>
          <w:tcPr>
            <w:tcW w:w="2349" w:type="dxa"/>
          </w:tcPr>
          <w:p w14:paraId="2EE28D19" w14:textId="77777777" w:rsidR="00CC7EDC" w:rsidRDefault="00CC7EDC" w:rsidP="00353EFE">
            <w:r>
              <w:t>scrutin</w:t>
            </w:r>
          </w:p>
          <w:p w14:paraId="48B0FEE6" w14:textId="7F9C6BDA" w:rsidR="000A7CD2" w:rsidRDefault="000A7CD2" w:rsidP="00353EFE"/>
        </w:tc>
        <w:tc>
          <w:tcPr>
            <w:tcW w:w="2349" w:type="dxa"/>
          </w:tcPr>
          <w:p w14:paraId="492F95D2" w14:textId="0D7978FC" w:rsidR="00CC7EDC" w:rsidRDefault="00CC7EDC" w:rsidP="00353EFE">
            <w:r>
              <w:t>Type de scrutin</w:t>
            </w:r>
          </w:p>
        </w:tc>
        <w:tc>
          <w:tcPr>
            <w:tcW w:w="2349" w:type="dxa"/>
          </w:tcPr>
          <w:p w14:paraId="41937214" w14:textId="083B37F2" w:rsidR="00CC7EDC" w:rsidRDefault="00CC7EDC" w:rsidP="00353EFE">
            <w:r>
              <w:t>Majoritaire, À listes</w:t>
            </w:r>
          </w:p>
        </w:tc>
        <w:tc>
          <w:tcPr>
            <w:tcW w:w="2349" w:type="dxa"/>
          </w:tcPr>
          <w:p w14:paraId="508C4C78" w14:textId="1751ED7E" w:rsidR="00CC7EDC" w:rsidRDefault="00CC7EDC" w:rsidP="00353EFE">
            <w:r>
              <w:t>À corriger</w:t>
            </w:r>
          </w:p>
        </w:tc>
      </w:tr>
      <w:tr w:rsidR="00CC7EDC" w14:paraId="1DC2C39D" w14:textId="77777777" w:rsidTr="00CC7EDC">
        <w:tc>
          <w:tcPr>
            <w:tcW w:w="2349" w:type="dxa"/>
          </w:tcPr>
          <w:p w14:paraId="238259EA" w14:textId="7E16B74F" w:rsidR="00CC7EDC" w:rsidRDefault="00CC7EDC" w:rsidP="00353EFE">
            <w:r>
              <w:t>election2</w:t>
            </w:r>
          </w:p>
        </w:tc>
        <w:tc>
          <w:tcPr>
            <w:tcW w:w="2349" w:type="dxa"/>
          </w:tcPr>
          <w:p w14:paraId="5AC0344E" w14:textId="60BD2005" w:rsidR="00CC7EDC" w:rsidRDefault="00CC7EDC" w:rsidP="00353EFE">
            <w:r>
              <w:t>Type et année de l’élection</w:t>
            </w:r>
          </w:p>
        </w:tc>
        <w:tc>
          <w:tcPr>
            <w:tcW w:w="2349" w:type="dxa"/>
          </w:tcPr>
          <w:p w14:paraId="1AA38D6C" w14:textId="77F88F39" w:rsidR="00CC7EDC" w:rsidRDefault="00CC7EDC" w:rsidP="00353EFE">
            <w:r>
              <w:t xml:space="preserve">Concaténation de </w:t>
            </w:r>
            <w:proofErr w:type="spellStart"/>
            <w:r>
              <w:t>annee</w:t>
            </w:r>
            <w:proofErr w:type="spellEnd"/>
            <w:r>
              <w:t xml:space="preserve"> et </w:t>
            </w:r>
            <w:proofErr w:type="spellStart"/>
            <w:r>
              <w:t>election</w:t>
            </w:r>
            <w:proofErr w:type="spellEnd"/>
          </w:p>
        </w:tc>
        <w:tc>
          <w:tcPr>
            <w:tcW w:w="2349" w:type="dxa"/>
          </w:tcPr>
          <w:p w14:paraId="0F753018" w14:textId="77777777" w:rsidR="00CC7EDC" w:rsidRDefault="00CC7EDC" w:rsidP="00353EFE"/>
        </w:tc>
      </w:tr>
      <w:tr w:rsidR="00CC7EDC" w14:paraId="4560832D" w14:textId="77777777" w:rsidTr="00CC7EDC">
        <w:tc>
          <w:tcPr>
            <w:tcW w:w="2349" w:type="dxa"/>
          </w:tcPr>
          <w:p w14:paraId="09C0C380" w14:textId="052F16BE" w:rsidR="00CC7EDC" w:rsidRDefault="00CC7EDC" w:rsidP="00353EFE">
            <w:proofErr w:type="spellStart"/>
            <w:r>
              <w:lastRenderedPageBreak/>
              <w:t>decoupage</w:t>
            </w:r>
            <w:proofErr w:type="spellEnd"/>
          </w:p>
        </w:tc>
        <w:tc>
          <w:tcPr>
            <w:tcW w:w="2349" w:type="dxa"/>
          </w:tcPr>
          <w:p w14:paraId="4318AB30" w14:textId="6ED7C38C" w:rsidR="00CC7EDC" w:rsidRDefault="00CC7EDC" w:rsidP="00353EFE">
            <w:r>
              <w:t>Découpage de l’élection</w:t>
            </w:r>
          </w:p>
        </w:tc>
        <w:tc>
          <w:tcPr>
            <w:tcW w:w="2349" w:type="dxa"/>
          </w:tcPr>
          <w:p w14:paraId="246C384A" w14:textId="0D7F0370" w:rsidR="00CC7EDC" w:rsidRDefault="00CC7EDC" w:rsidP="00353EFE">
            <w:r>
              <w:t>Circonscriptions européennes, circonscription, municipalité</w:t>
            </w:r>
          </w:p>
        </w:tc>
        <w:tc>
          <w:tcPr>
            <w:tcW w:w="2349" w:type="dxa"/>
          </w:tcPr>
          <w:p w14:paraId="66B83F47" w14:textId="67915E86" w:rsidR="00CC7EDC" w:rsidRDefault="00CC7EDC" w:rsidP="00353EFE">
            <w:r>
              <w:t>À compléter</w:t>
            </w:r>
          </w:p>
        </w:tc>
      </w:tr>
      <w:tr w:rsidR="00CC7EDC" w14:paraId="0CD2EAF2" w14:textId="77777777" w:rsidTr="00C53374">
        <w:tc>
          <w:tcPr>
            <w:tcW w:w="9396" w:type="dxa"/>
            <w:gridSpan w:val="4"/>
          </w:tcPr>
          <w:p w14:paraId="4D0FC4DB" w14:textId="77777777" w:rsidR="00CC7EDC" w:rsidRDefault="00CC7EDC" w:rsidP="00353EFE"/>
          <w:p w14:paraId="24F60909" w14:textId="3A5022A5" w:rsidR="00CC7EDC" w:rsidRDefault="00CC7EDC" w:rsidP="00353EFE">
            <w:r>
              <w:t>Identification de la circonscription</w:t>
            </w:r>
            <w:r w:rsidR="00E15FF6">
              <w:rPr>
                <w:rStyle w:val="Appelnotedebasdep"/>
              </w:rPr>
              <w:footnoteReference w:id="1"/>
            </w:r>
          </w:p>
          <w:p w14:paraId="76CC0B1A" w14:textId="70FFEB62" w:rsidR="00CC7EDC" w:rsidRDefault="00CC7EDC" w:rsidP="00353EFE"/>
        </w:tc>
      </w:tr>
      <w:tr w:rsidR="00CC7EDC" w14:paraId="7DA18B01" w14:textId="77777777" w:rsidTr="00CC7EDC">
        <w:tc>
          <w:tcPr>
            <w:tcW w:w="2349" w:type="dxa"/>
          </w:tcPr>
          <w:p w14:paraId="007CC49F" w14:textId="0C5F7466" w:rsidR="00CC7EDC" w:rsidRDefault="00CC7EDC" w:rsidP="00353EFE">
            <w:proofErr w:type="spellStart"/>
            <w:r>
              <w:t>code_circo_europ</w:t>
            </w:r>
            <w:proofErr w:type="spellEnd"/>
          </w:p>
        </w:tc>
        <w:tc>
          <w:tcPr>
            <w:tcW w:w="2349" w:type="dxa"/>
          </w:tcPr>
          <w:p w14:paraId="4D8FB086" w14:textId="5FD0E11B" w:rsidR="00CC7EDC" w:rsidRDefault="00CC7EDC" w:rsidP="00353EFE">
            <w:r>
              <w:t>Code de la circonscription européenne</w:t>
            </w:r>
          </w:p>
        </w:tc>
        <w:tc>
          <w:tcPr>
            <w:tcW w:w="2349" w:type="dxa"/>
          </w:tcPr>
          <w:p w14:paraId="1C73D754" w14:textId="77777777" w:rsidR="00CC7EDC" w:rsidRDefault="00CC7EDC" w:rsidP="00353EFE"/>
        </w:tc>
        <w:tc>
          <w:tcPr>
            <w:tcW w:w="2349" w:type="dxa"/>
          </w:tcPr>
          <w:p w14:paraId="23187DDF" w14:textId="77777777" w:rsidR="00CC7EDC" w:rsidRDefault="00CC7EDC" w:rsidP="00353EFE"/>
        </w:tc>
      </w:tr>
      <w:tr w:rsidR="00CC7EDC" w14:paraId="1045CC59" w14:textId="77777777" w:rsidTr="00CC7EDC">
        <w:tc>
          <w:tcPr>
            <w:tcW w:w="2349" w:type="dxa"/>
          </w:tcPr>
          <w:p w14:paraId="4DED9617" w14:textId="3FD7CFE3" w:rsidR="00CC7EDC" w:rsidRDefault="00CC7EDC" w:rsidP="00353EFE">
            <w:proofErr w:type="spellStart"/>
            <w:r>
              <w:t>code_region</w:t>
            </w:r>
            <w:proofErr w:type="spellEnd"/>
          </w:p>
        </w:tc>
        <w:tc>
          <w:tcPr>
            <w:tcW w:w="2349" w:type="dxa"/>
          </w:tcPr>
          <w:p w14:paraId="2EA3C95F" w14:textId="4F45C3E7" w:rsidR="00B604D3" w:rsidRDefault="00CC7EDC" w:rsidP="00353EFE">
            <w:r>
              <w:t>Code de région</w:t>
            </w:r>
            <w:r w:rsidR="00B604D3">
              <w:t xml:space="preserve"> (après réforme 2014)</w:t>
            </w:r>
          </w:p>
        </w:tc>
        <w:tc>
          <w:tcPr>
            <w:tcW w:w="2349" w:type="dxa"/>
          </w:tcPr>
          <w:p w14:paraId="5C711342" w14:textId="77777777" w:rsidR="00CC7EDC" w:rsidRDefault="00CC7EDC" w:rsidP="00353EFE"/>
        </w:tc>
        <w:tc>
          <w:tcPr>
            <w:tcW w:w="2349" w:type="dxa"/>
          </w:tcPr>
          <w:p w14:paraId="78FCAB55" w14:textId="77777777" w:rsidR="00CC7EDC" w:rsidRDefault="00CC7EDC" w:rsidP="00353EFE"/>
        </w:tc>
      </w:tr>
      <w:tr w:rsidR="00CC7EDC" w14:paraId="45651404" w14:textId="77777777" w:rsidTr="00CC7EDC">
        <w:tc>
          <w:tcPr>
            <w:tcW w:w="2349" w:type="dxa"/>
          </w:tcPr>
          <w:p w14:paraId="589D9D06" w14:textId="63921FAD" w:rsidR="00CC7EDC" w:rsidRDefault="00CC7EDC" w:rsidP="00353EFE">
            <w:proofErr w:type="spellStart"/>
            <w:r>
              <w:t>code_region_old</w:t>
            </w:r>
            <w:proofErr w:type="spellEnd"/>
          </w:p>
        </w:tc>
        <w:tc>
          <w:tcPr>
            <w:tcW w:w="2349" w:type="dxa"/>
          </w:tcPr>
          <w:p w14:paraId="319DE1E5" w14:textId="68153A16" w:rsidR="00CC7EDC" w:rsidRDefault="00CC7EDC" w:rsidP="00353EFE">
            <w:r>
              <w:t>Code de la région (avant réforme 2014)</w:t>
            </w:r>
          </w:p>
        </w:tc>
        <w:tc>
          <w:tcPr>
            <w:tcW w:w="2349" w:type="dxa"/>
          </w:tcPr>
          <w:p w14:paraId="10EFEB8E" w14:textId="77777777" w:rsidR="00CC7EDC" w:rsidRDefault="00CC7EDC" w:rsidP="00353EFE"/>
        </w:tc>
        <w:tc>
          <w:tcPr>
            <w:tcW w:w="2349" w:type="dxa"/>
          </w:tcPr>
          <w:p w14:paraId="5F2C6680" w14:textId="77777777" w:rsidR="00CC7EDC" w:rsidRDefault="00CC7EDC" w:rsidP="00353EFE"/>
        </w:tc>
      </w:tr>
      <w:tr w:rsidR="00CC7EDC" w14:paraId="06471FDB" w14:textId="77777777" w:rsidTr="00CC7EDC">
        <w:tc>
          <w:tcPr>
            <w:tcW w:w="2349" w:type="dxa"/>
          </w:tcPr>
          <w:p w14:paraId="73B8F8B1" w14:textId="5A7DF080" w:rsidR="00CC7EDC" w:rsidRDefault="00CC7EDC" w:rsidP="00353EFE">
            <w:proofErr w:type="spellStart"/>
            <w:r>
              <w:t>code_region_new</w:t>
            </w:r>
            <w:proofErr w:type="spellEnd"/>
          </w:p>
        </w:tc>
        <w:tc>
          <w:tcPr>
            <w:tcW w:w="2349" w:type="dxa"/>
          </w:tcPr>
          <w:p w14:paraId="1A298495" w14:textId="502B5870" w:rsidR="00CC7EDC" w:rsidRDefault="00CC7EDC" w:rsidP="00353EFE">
            <w:r>
              <w:t>Code de la région (après réforme 2014)</w:t>
            </w:r>
          </w:p>
        </w:tc>
        <w:tc>
          <w:tcPr>
            <w:tcW w:w="2349" w:type="dxa"/>
          </w:tcPr>
          <w:p w14:paraId="45CFF95B" w14:textId="77777777" w:rsidR="00CC7EDC" w:rsidRDefault="00CC7EDC" w:rsidP="00353EFE"/>
        </w:tc>
        <w:tc>
          <w:tcPr>
            <w:tcW w:w="2349" w:type="dxa"/>
          </w:tcPr>
          <w:p w14:paraId="569DFEDC" w14:textId="745ADC65" w:rsidR="00CC7EDC" w:rsidRDefault="000B777D" w:rsidP="00353EFE">
            <w:r>
              <w:t>À supprimer (redondant)</w:t>
            </w:r>
          </w:p>
        </w:tc>
      </w:tr>
      <w:tr w:rsidR="00CC7EDC" w14:paraId="09FD615D" w14:textId="77777777" w:rsidTr="00CC7EDC">
        <w:tc>
          <w:tcPr>
            <w:tcW w:w="2349" w:type="dxa"/>
          </w:tcPr>
          <w:p w14:paraId="4D2D16E1" w14:textId="5C8FBEEE" w:rsidR="00CC7EDC" w:rsidRDefault="00CC7EDC" w:rsidP="00353EFE">
            <w:proofErr w:type="spellStart"/>
            <w:r>
              <w:t>code_departement</w:t>
            </w:r>
            <w:proofErr w:type="spellEnd"/>
          </w:p>
        </w:tc>
        <w:tc>
          <w:tcPr>
            <w:tcW w:w="2349" w:type="dxa"/>
          </w:tcPr>
          <w:p w14:paraId="74AA33FD" w14:textId="77777777" w:rsidR="00CC7EDC" w:rsidRDefault="00CC7EDC" w:rsidP="00353EFE">
            <w:r>
              <w:t>Code de département</w:t>
            </w:r>
          </w:p>
          <w:p w14:paraId="55D386A9" w14:textId="553CC941" w:rsidR="00CC7EDC" w:rsidRDefault="00CC7EDC" w:rsidP="00353EFE"/>
        </w:tc>
        <w:tc>
          <w:tcPr>
            <w:tcW w:w="2349" w:type="dxa"/>
          </w:tcPr>
          <w:p w14:paraId="2EE1E1D4" w14:textId="77777777" w:rsidR="00CC7EDC" w:rsidRDefault="00CC7EDC" w:rsidP="00353EFE"/>
        </w:tc>
        <w:tc>
          <w:tcPr>
            <w:tcW w:w="2349" w:type="dxa"/>
          </w:tcPr>
          <w:p w14:paraId="2AA15317" w14:textId="77777777" w:rsidR="00CC7EDC" w:rsidRDefault="00CC7EDC" w:rsidP="00353EFE"/>
        </w:tc>
      </w:tr>
      <w:tr w:rsidR="00CC7EDC" w14:paraId="6B755C4A" w14:textId="77777777" w:rsidTr="00CC7EDC">
        <w:tc>
          <w:tcPr>
            <w:tcW w:w="2349" w:type="dxa"/>
          </w:tcPr>
          <w:p w14:paraId="0D079980" w14:textId="7E2C0651" w:rsidR="00CC7EDC" w:rsidRDefault="00CC7EDC" w:rsidP="00353EFE">
            <w:proofErr w:type="spellStart"/>
            <w:r>
              <w:t>code_commune</w:t>
            </w:r>
            <w:proofErr w:type="spellEnd"/>
          </w:p>
        </w:tc>
        <w:tc>
          <w:tcPr>
            <w:tcW w:w="2349" w:type="dxa"/>
          </w:tcPr>
          <w:p w14:paraId="7798721B" w14:textId="002D6006" w:rsidR="00CC7EDC" w:rsidRDefault="00CC7EDC" w:rsidP="00353EFE">
            <w:r>
              <w:t>Code de commune (code postal)</w:t>
            </w:r>
          </w:p>
        </w:tc>
        <w:tc>
          <w:tcPr>
            <w:tcW w:w="2349" w:type="dxa"/>
          </w:tcPr>
          <w:p w14:paraId="2E5E65E5" w14:textId="77777777" w:rsidR="00CC7EDC" w:rsidRDefault="00CC7EDC" w:rsidP="00353EFE"/>
        </w:tc>
        <w:tc>
          <w:tcPr>
            <w:tcW w:w="2349" w:type="dxa"/>
          </w:tcPr>
          <w:p w14:paraId="7677C2B4" w14:textId="77777777" w:rsidR="00CC7EDC" w:rsidRDefault="00CC7EDC" w:rsidP="00353EFE"/>
        </w:tc>
      </w:tr>
      <w:tr w:rsidR="00CC7EDC" w14:paraId="33DBEC18" w14:textId="77777777" w:rsidTr="00CC7EDC">
        <w:tc>
          <w:tcPr>
            <w:tcW w:w="2349" w:type="dxa"/>
          </w:tcPr>
          <w:p w14:paraId="72B1DEBC" w14:textId="0CAAE500" w:rsidR="00CC7EDC" w:rsidRDefault="00CC7EDC" w:rsidP="00353EFE">
            <w:proofErr w:type="spellStart"/>
            <w:r>
              <w:t>code_circo</w:t>
            </w:r>
            <w:proofErr w:type="spellEnd"/>
          </w:p>
        </w:tc>
        <w:tc>
          <w:tcPr>
            <w:tcW w:w="2349" w:type="dxa"/>
          </w:tcPr>
          <w:p w14:paraId="2CBACA69" w14:textId="4430D984" w:rsidR="00CC7EDC" w:rsidRDefault="00CC7EDC" w:rsidP="00353EFE">
            <w:r>
              <w:t>Code de circonscription</w:t>
            </w:r>
          </w:p>
        </w:tc>
        <w:tc>
          <w:tcPr>
            <w:tcW w:w="2349" w:type="dxa"/>
          </w:tcPr>
          <w:p w14:paraId="14F3D838" w14:textId="77777777" w:rsidR="00CC7EDC" w:rsidRDefault="00CC7EDC" w:rsidP="00353EFE"/>
        </w:tc>
        <w:tc>
          <w:tcPr>
            <w:tcW w:w="2349" w:type="dxa"/>
          </w:tcPr>
          <w:p w14:paraId="69BA870D" w14:textId="07FFF594" w:rsidR="00CC7EDC" w:rsidRDefault="00CC7EDC" w:rsidP="00353EFE">
            <w:r>
              <w:t>Pour les législatives</w:t>
            </w:r>
          </w:p>
        </w:tc>
      </w:tr>
      <w:tr w:rsidR="004E6547" w14:paraId="3BDD5B13" w14:textId="77777777" w:rsidTr="00B804B9">
        <w:tc>
          <w:tcPr>
            <w:tcW w:w="9396" w:type="dxa"/>
            <w:gridSpan w:val="4"/>
          </w:tcPr>
          <w:p w14:paraId="79C6A855" w14:textId="77777777" w:rsidR="00542043" w:rsidRDefault="00542043" w:rsidP="00353EFE"/>
          <w:p w14:paraId="33662D92" w14:textId="71EF0603" w:rsidR="00542043" w:rsidRDefault="00542043" w:rsidP="00353EFE">
            <w:r>
              <w:t>Informations électorales sur la circonscription</w:t>
            </w:r>
          </w:p>
          <w:p w14:paraId="77B6D384" w14:textId="32AD0A05" w:rsidR="004E6547" w:rsidRDefault="00542043" w:rsidP="00353EFE">
            <w:r>
              <w:t xml:space="preserve"> </w:t>
            </w:r>
          </w:p>
        </w:tc>
      </w:tr>
      <w:tr w:rsidR="004E6547" w14:paraId="53EB89B7" w14:textId="77777777" w:rsidTr="00CC7EDC">
        <w:tc>
          <w:tcPr>
            <w:tcW w:w="2349" w:type="dxa"/>
          </w:tcPr>
          <w:p w14:paraId="75950F8F" w14:textId="76279644" w:rsidR="004E6547" w:rsidRDefault="000B777D" w:rsidP="00353EFE">
            <w:r>
              <w:t>inscrits_t1</w:t>
            </w:r>
          </w:p>
        </w:tc>
        <w:tc>
          <w:tcPr>
            <w:tcW w:w="2349" w:type="dxa"/>
          </w:tcPr>
          <w:p w14:paraId="7282CE31" w14:textId="2FCFC9AE" w:rsidR="00FE16B0" w:rsidRDefault="00FE16B0" w:rsidP="00353EFE">
            <w:r>
              <w:t>Inscrits au premier tour</w:t>
            </w:r>
          </w:p>
        </w:tc>
        <w:tc>
          <w:tcPr>
            <w:tcW w:w="2349" w:type="dxa"/>
          </w:tcPr>
          <w:p w14:paraId="1F2D27B6" w14:textId="77777777" w:rsidR="004E6547" w:rsidRDefault="004E6547" w:rsidP="00353EFE"/>
        </w:tc>
        <w:tc>
          <w:tcPr>
            <w:tcW w:w="2349" w:type="dxa"/>
          </w:tcPr>
          <w:p w14:paraId="225938FA" w14:textId="77777777" w:rsidR="004E6547" w:rsidRDefault="004E6547" w:rsidP="00353EFE"/>
        </w:tc>
      </w:tr>
      <w:tr w:rsidR="000B777D" w14:paraId="6425403D" w14:textId="77777777" w:rsidTr="00CC7EDC">
        <w:tc>
          <w:tcPr>
            <w:tcW w:w="2349" w:type="dxa"/>
          </w:tcPr>
          <w:p w14:paraId="5BC57206" w14:textId="36618953" w:rsidR="000B777D" w:rsidRDefault="00FE16B0" w:rsidP="00353EFE">
            <w:r>
              <w:t>votants_t1</w:t>
            </w:r>
          </w:p>
        </w:tc>
        <w:tc>
          <w:tcPr>
            <w:tcW w:w="2349" w:type="dxa"/>
          </w:tcPr>
          <w:p w14:paraId="40B42DEA" w14:textId="33E0F305" w:rsidR="000B777D" w:rsidRDefault="00FE16B0" w:rsidP="00353EFE">
            <w:r>
              <w:t>Votants au premier tour</w:t>
            </w:r>
          </w:p>
        </w:tc>
        <w:tc>
          <w:tcPr>
            <w:tcW w:w="2349" w:type="dxa"/>
          </w:tcPr>
          <w:p w14:paraId="5B524CC3" w14:textId="77777777" w:rsidR="000B777D" w:rsidRDefault="000B777D" w:rsidP="00353EFE"/>
        </w:tc>
        <w:tc>
          <w:tcPr>
            <w:tcW w:w="2349" w:type="dxa"/>
          </w:tcPr>
          <w:p w14:paraId="7F57BE1C" w14:textId="77777777" w:rsidR="000B777D" w:rsidRDefault="000B777D" w:rsidP="00353EFE"/>
        </w:tc>
      </w:tr>
      <w:tr w:rsidR="00FE16B0" w14:paraId="020F783E" w14:textId="77777777" w:rsidTr="00CC7EDC">
        <w:tc>
          <w:tcPr>
            <w:tcW w:w="2349" w:type="dxa"/>
          </w:tcPr>
          <w:p w14:paraId="197860D7" w14:textId="75BFBFD2" w:rsidR="00FE16B0" w:rsidRDefault="00FE16B0" w:rsidP="00353EFE">
            <w:r>
              <w:t>abstentions_t1</w:t>
            </w:r>
          </w:p>
        </w:tc>
        <w:tc>
          <w:tcPr>
            <w:tcW w:w="2349" w:type="dxa"/>
          </w:tcPr>
          <w:p w14:paraId="3A27C9A2" w14:textId="401C5E56" w:rsidR="00FE16B0" w:rsidRDefault="00FE16B0" w:rsidP="00353EFE">
            <w:r>
              <w:t>Abstentions au premier tour</w:t>
            </w:r>
          </w:p>
        </w:tc>
        <w:tc>
          <w:tcPr>
            <w:tcW w:w="2349" w:type="dxa"/>
          </w:tcPr>
          <w:p w14:paraId="236F282A" w14:textId="77777777" w:rsidR="00FE16B0" w:rsidRDefault="00FE16B0" w:rsidP="00353EFE"/>
        </w:tc>
        <w:tc>
          <w:tcPr>
            <w:tcW w:w="2349" w:type="dxa"/>
          </w:tcPr>
          <w:p w14:paraId="7A64A4B4" w14:textId="77777777" w:rsidR="00FE16B0" w:rsidRDefault="00FE16B0" w:rsidP="00353EFE"/>
        </w:tc>
      </w:tr>
      <w:tr w:rsidR="00FE16B0" w14:paraId="61017DF2" w14:textId="77777777" w:rsidTr="00CC7EDC">
        <w:tc>
          <w:tcPr>
            <w:tcW w:w="2349" w:type="dxa"/>
          </w:tcPr>
          <w:p w14:paraId="003218E8" w14:textId="49968BC2" w:rsidR="00FE16B0" w:rsidRDefault="00FE16B0" w:rsidP="00353EFE">
            <w:r>
              <w:t>exprimes_t1</w:t>
            </w:r>
          </w:p>
        </w:tc>
        <w:tc>
          <w:tcPr>
            <w:tcW w:w="2349" w:type="dxa"/>
          </w:tcPr>
          <w:p w14:paraId="1CF23A40" w14:textId="2B38F7E0" w:rsidR="00FE16B0" w:rsidRDefault="00FE16B0" w:rsidP="00353EFE">
            <w:r>
              <w:t>Votes exprimés au premier tour</w:t>
            </w:r>
          </w:p>
        </w:tc>
        <w:tc>
          <w:tcPr>
            <w:tcW w:w="2349" w:type="dxa"/>
          </w:tcPr>
          <w:p w14:paraId="13B1650C" w14:textId="77777777" w:rsidR="00FE16B0" w:rsidRDefault="00FE16B0" w:rsidP="00353EFE"/>
        </w:tc>
        <w:tc>
          <w:tcPr>
            <w:tcW w:w="2349" w:type="dxa"/>
          </w:tcPr>
          <w:p w14:paraId="177E3D47" w14:textId="77777777" w:rsidR="00FE16B0" w:rsidRDefault="00FE16B0" w:rsidP="00353EFE"/>
        </w:tc>
      </w:tr>
      <w:tr w:rsidR="00FE16B0" w14:paraId="2C1C2BA2" w14:textId="77777777" w:rsidTr="00CC7EDC">
        <w:tc>
          <w:tcPr>
            <w:tcW w:w="2349" w:type="dxa"/>
          </w:tcPr>
          <w:p w14:paraId="357646C9" w14:textId="474D9454" w:rsidR="00FE16B0" w:rsidRDefault="00FE16B0" w:rsidP="00FE16B0">
            <w:r>
              <w:t>inscrits_t2</w:t>
            </w:r>
          </w:p>
        </w:tc>
        <w:tc>
          <w:tcPr>
            <w:tcW w:w="2349" w:type="dxa"/>
          </w:tcPr>
          <w:p w14:paraId="15865A33" w14:textId="30B50FB4" w:rsidR="00FE16B0" w:rsidRDefault="00FE16B0" w:rsidP="00FE16B0">
            <w:r>
              <w:t>Inscrits au second tour</w:t>
            </w:r>
          </w:p>
        </w:tc>
        <w:tc>
          <w:tcPr>
            <w:tcW w:w="2349" w:type="dxa"/>
          </w:tcPr>
          <w:p w14:paraId="5E3F0D73" w14:textId="77777777" w:rsidR="00FE16B0" w:rsidRDefault="00FE16B0" w:rsidP="00FE16B0"/>
        </w:tc>
        <w:tc>
          <w:tcPr>
            <w:tcW w:w="2349" w:type="dxa"/>
          </w:tcPr>
          <w:p w14:paraId="33F3D416" w14:textId="77777777" w:rsidR="00FE16B0" w:rsidRDefault="00FE16B0" w:rsidP="00FE16B0"/>
        </w:tc>
      </w:tr>
      <w:tr w:rsidR="00FE16B0" w14:paraId="6CD83C75" w14:textId="77777777" w:rsidTr="00CC7EDC">
        <w:tc>
          <w:tcPr>
            <w:tcW w:w="2349" w:type="dxa"/>
          </w:tcPr>
          <w:p w14:paraId="2F836107" w14:textId="59296172" w:rsidR="00FE16B0" w:rsidRDefault="00FE16B0" w:rsidP="00FE16B0">
            <w:r>
              <w:t>votants_t2</w:t>
            </w:r>
          </w:p>
        </w:tc>
        <w:tc>
          <w:tcPr>
            <w:tcW w:w="2349" w:type="dxa"/>
          </w:tcPr>
          <w:p w14:paraId="5E2E119F" w14:textId="0B4AEA23" w:rsidR="00FE16B0" w:rsidRDefault="00FE16B0" w:rsidP="00FE16B0">
            <w:r>
              <w:t>Votants au second tour</w:t>
            </w:r>
          </w:p>
        </w:tc>
        <w:tc>
          <w:tcPr>
            <w:tcW w:w="2349" w:type="dxa"/>
          </w:tcPr>
          <w:p w14:paraId="2866F6ED" w14:textId="77777777" w:rsidR="00FE16B0" w:rsidRDefault="00FE16B0" w:rsidP="00FE16B0"/>
        </w:tc>
        <w:tc>
          <w:tcPr>
            <w:tcW w:w="2349" w:type="dxa"/>
          </w:tcPr>
          <w:p w14:paraId="111BA6BC" w14:textId="77777777" w:rsidR="00FE16B0" w:rsidRDefault="00FE16B0" w:rsidP="00FE16B0"/>
        </w:tc>
      </w:tr>
      <w:tr w:rsidR="00FE16B0" w14:paraId="1B442562" w14:textId="77777777" w:rsidTr="00CC7EDC">
        <w:tc>
          <w:tcPr>
            <w:tcW w:w="2349" w:type="dxa"/>
          </w:tcPr>
          <w:p w14:paraId="3A939761" w14:textId="046329FF" w:rsidR="00FE16B0" w:rsidRDefault="00FE16B0" w:rsidP="00FE16B0">
            <w:r>
              <w:t>abstentions_t2</w:t>
            </w:r>
          </w:p>
        </w:tc>
        <w:tc>
          <w:tcPr>
            <w:tcW w:w="2349" w:type="dxa"/>
          </w:tcPr>
          <w:p w14:paraId="4B232D98" w14:textId="64994C86" w:rsidR="00FE16B0" w:rsidRDefault="00FE16B0" w:rsidP="00FE16B0">
            <w:r>
              <w:t>Abstentions au second tour</w:t>
            </w:r>
          </w:p>
        </w:tc>
        <w:tc>
          <w:tcPr>
            <w:tcW w:w="2349" w:type="dxa"/>
          </w:tcPr>
          <w:p w14:paraId="1F98F364" w14:textId="77777777" w:rsidR="00FE16B0" w:rsidRDefault="00FE16B0" w:rsidP="00FE16B0"/>
        </w:tc>
        <w:tc>
          <w:tcPr>
            <w:tcW w:w="2349" w:type="dxa"/>
          </w:tcPr>
          <w:p w14:paraId="49BE0EA1" w14:textId="77777777" w:rsidR="00FE16B0" w:rsidRDefault="00FE16B0" w:rsidP="00FE16B0"/>
        </w:tc>
      </w:tr>
      <w:tr w:rsidR="00FE16B0" w14:paraId="47787310" w14:textId="77777777" w:rsidTr="00CC7EDC">
        <w:tc>
          <w:tcPr>
            <w:tcW w:w="2349" w:type="dxa"/>
          </w:tcPr>
          <w:p w14:paraId="7CB4337A" w14:textId="02511B4B" w:rsidR="00FE16B0" w:rsidRDefault="00FE16B0" w:rsidP="00FE16B0">
            <w:r>
              <w:t>exprimes_t2</w:t>
            </w:r>
          </w:p>
        </w:tc>
        <w:tc>
          <w:tcPr>
            <w:tcW w:w="2349" w:type="dxa"/>
          </w:tcPr>
          <w:p w14:paraId="2827CBDA" w14:textId="41931AF2" w:rsidR="00FE16B0" w:rsidRDefault="00FE16B0" w:rsidP="00FE16B0">
            <w:r>
              <w:t>Votes exprimés se second tour</w:t>
            </w:r>
          </w:p>
        </w:tc>
        <w:tc>
          <w:tcPr>
            <w:tcW w:w="2349" w:type="dxa"/>
          </w:tcPr>
          <w:p w14:paraId="19C43FD7" w14:textId="77777777" w:rsidR="00FE16B0" w:rsidRDefault="00FE16B0" w:rsidP="00FE16B0"/>
        </w:tc>
        <w:tc>
          <w:tcPr>
            <w:tcW w:w="2349" w:type="dxa"/>
          </w:tcPr>
          <w:p w14:paraId="18D1E630" w14:textId="77777777" w:rsidR="00FE16B0" w:rsidRDefault="00FE16B0" w:rsidP="00FE16B0"/>
        </w:tc>
      </w:tr>
      <w:tr w:rsidR="00AD489D" w14:paraId="16ABA15C" w14:textId="77777777" w:rsidTr="00F048D6">
        <w:tc>
          <w:tcPr>
            <w:tcW w:w="9396" w:type="dxa"/>
            <w:gridSpan w:val="4"/>
          </w:tcPr>
          <w:p w14:paraId="6D1D53AE" w14:textId="77777777" w:rsidR="00BA25D0" w:rsidRDefault="00BA25D0" w:rsidP="00353EFE"/>
          <w:p w14:paraId="75FB128C" w14:textId="1548279A" w:rsidR="00AD489D" w:rsidRDefault="00BA25D0" w:rsidP="00353EFE">
            <w:r>
              <w:t>Identification de la liste du candidat (</w:t>
            </w:r>
            <w:r w:rsidR="0001573F">
              <w:t>pour élections à listes</w:t>
            </w:r>
            <w:r>
              <w:t>)</w:t>
            </w:r>
          </w:p>
          <w:p w14:paraId="443A967A" w14:textId="2FDABFC1" w:rsidR="00BA25D0" w:rsidRDefault="00BA25D0" w:rsidP="00353EFE"/>
        </w:tc>
      </w:tr>
      <w:tr w:rsidR="00FE16B0" w14:paraId="0CE47FAD" w14:textId="77777777" w:rsidTr="00CC7EDC">
        <w:tc>
          <w:tcPr>
            <w:tcW w:w="2349" w:type="dxa"/>
          </w:tcPr>
          <w:p w14:paraId="2F1F858A" w14:textId="6C221157" w:rsidR="00FE16B0" w:rsidRDefault="00BA25D0" w:rsidP="00353EFE">
            <w:r>
              <w:lastRenderedPageBreak/>
              <w:t>c</w:t>
            </w:r>
            <w:r w:rsidR="00526357">
              <w:t>ode_depot_liste_t1</w:t>
            </w:r>
          </w:p>
        </w:tc>
        <w:tc>
          <w:tcPr>
            <w:tcW w:w="2349" w:type="dxa"/>
          </w:tcPr>
          <w:p w14:paraId="6752DE97" w14:textId="035C7547" w:rsidR="00FE16B0" w:rsidRDefault="00526357" w:rsidP="00353EFE">
            <w:r>
              <w:t>Code de dépôt (panneau) de liste au t1</w:t>
            </w:r>
          </w:p>
        </w:tc>
        <w:tc>
          <w:tcPr>
            <w:tcW w:w="2349" w:type="dxa"/>
          </w:tcPr>
          <w:p w14:paraId="7132306D" w14:textId="77777777" w:rsidR="00FE16B0" w:rsidRDefault="00FE16B0" w:rsidP="00353EFE"/>
        </w:tc>
        <w:tc>
          <w:tcPr>
            <w:tcW w:w="2349" w:type="dxa"/>
          </w:tcPr>
          <w:p w14:paraId="2D78C32E" w14:textId="77777777" w:rsidR="00FE16B0" w:rsidRDefault="00FE16B0" w:rsidP="00353EFE"/>
        </w:tc>
      </w:tr>
      <w:tr w:rsidR="00FE16B0" w14:paraId="47A0D7B4" w14:textId="77777777" w:rsidTr="00CC7EDC">
        <w:tc>
          <w:tcPr>
            <w:tcW w:w="2349" w:type="dxa"/>
          </w:tcPr>
          <w:p w14:paraId="08FFA3DD" w14:textId="0A06CC8D" w:rsidR="00FE16B0" w:rsidRDefault="00526357" w:rsidP="00353EFE">
            <w:r>
              <w:t>intitule_liste_t1</w:t>
            </w:r>
          </w:p>
        </w:tc>
        <w:tc>
          <w:tcPr>
            <w:tcW w:w="2349" w:type="dxa"/>
          </w:tcPr>
          <w:p w14:paraId="523E05EA" w14:textId="20578794" w:rsidR="00FE16B0" w:rsidRDefault="00526357" w:rsidP="00353EFE">
            <w:r>
              <w:t>Intitulé de la liste au t1</w:t>
            </w:r>
          </w:p>
        </w:tc>
        <w:tc>
          <w:tcPr>
            <w:tcW w:w="2349" w:type="dxa"/>
          </w:tcPr>
          <w:p w14:paraId="3075B76D" w14:textId="77777777" w:rsidR="00FE16B0" w:rsidRDefault="00FE16B0" w:rsidP="00353EFE"/>
        </w:tc>
        <w:tc>
          <w:tcPr>
            <w:tcW w:w="2349" w:type="dxa"/>
          </w:tcPr>
          <w:p w14:paraId="2F0AAD23" w14:textId="77777777" w:rsidR="00FE16B0" w:rsidRDefault="00FE16B0" w:rsidP="00353EFE"/>
        </w:tc>
      </w:tr>
      <w:tr w:rsidR="00FE16B0" w14:paraId="52A203AE" w14:textId="77777777" w:rsidTr="00CC7EDC">
        <w:tc>
          <w:tcPr>
            <w:tcW w:w="2349" w:type="dxa"/>
          </w:tcPr>
          <w:p w14:paraId="0B2B7EF6" w14:textId="65FFF2B2" w:rsidR="00FE16B0" w:rsidRDefault="00526357" w:rsidP="00353EFE">
            <w:r>
              <w:t>code_nuance_liste_t1</w:t>
            </w:r>
          </w:p>
        </w:tc>
        <w:tc>
          <w:tcPr>
            <w:tcW w:w="2349" w:type="dxa"/>
          </w:tcPr>
          <w:p w14:paraId="1EB25319" w14:textId="2540C1B6" w:rsidR="00FE16B0" w:rsidRDefault="00526357" w:rsidP="00353EFE">
            <w:r>
              <w:t>Code de nuance de la liste au t1</w:t>
            </w:r>
          </w:p>
        </w:tc>
        <w:tc>
          <w:tcPr>
            <w:tcW w:w="2349" w:type="dxa"/>
          </w:tcPr>
          <w:p w14:paraId="3A2AB49C" w14:textId="77777777" w:rsidR="00FE16B0" w:rsidRDefault="00FE16B0" w:rsidP="00353EFE"/>
        </w:tc>
        <w:tc>
          <w:tcPr>
            <w:tcW w:w="2349" w:type="dxa"/>
          </w:tcPr>
          <w:p w14:paraId="135F85F0" w14:textId="77777777" w:rsidR="00FE16B0" w:rsidRDefault="00FE16B0" w:rsidP="00353EFE"/>
        </w:tc>
      </w:tr>
      <w:tr w:rsidR="00FE16B0" w14:paraId="63B5E075" w14:textId="77777777" w:rsidTr="00CC7EDC">
        <w:tc>
          <w:tcPr>
            <w:tcW w:w="2349" w:type="dxa"/>
          </w:tcPr>
          <w:p w14:paraId="4C6FA03F" w14:textId="3E468B8A" w:rsidR="00FE16B0" w:rsidRDefault="00526357" w:rsidP="00353EFE">
            <w:r>
              <w:t>sexe_tete_liste_t1</w:t>
            </w:r>
          </w:p>
        </w:tc>
        <w:tc>
          <w:tcPr>
            <w:tcW w:w="2349" w:type="dxa"/>
          </w:tcPr>
          <w:p w14:paraId="71637643" w14:textId="50847607" w:rsidR="00FE16B0" w:rsidRDefault="00526357" w:rsidP="00353EFE">
            <w:r>
              <w:t>Sexe de la tête de liste au t1</w:t>
            </w:r>
          </w:p>
        </w:tc>
        <w:tc>
          <w:tcPr>
            <w:tcW w:w="2349" w:type="dxa"/>
          </w:tcPr>
          <w:p w14:paraId="0FBCDF54" w14:textId="77777777" w:rsidR="00FE16B0" w:rsidRDefault="00FE16B0" w:rsidP="00353EFE"/>
        </w:tc>
        <w:tc>
          <w:tcPr>
            <w:tcW w:w="2349" w:type="dxa"/>
          </w:tcPr>
          <w:p w14:paraId="5BD05E13" w14:textId="77777777" w:rsidR="00FE16B0" w:rsidRDefault="00FE16B0" w:rsidP="00353EFE"/>
        </w:tc>
      </w:tr>
      <w:tr w:rsidR="00FE16B0" w14:paraId="70B33E6A" w14:textId="77777777" w:rsidTr="00CC7EDC">
        <w:tc>
          <w:tcPr>
            <w:tcW w:w="2349" w:type="dxa"/>
          </w:tcPr>
          <w:p w14:paraId="682A1044" w14:textId="0FBBD45D" w:rsidR="00FE16B0" w:rsidRDefault="00526357" w:rsidP="00353EFE">
            <w:r>
              <w:t>nom_tete_liste_t1</w:t>
            </w:r>
          </w:p>
        </w:tc>
        <w:tc>
          <w:tcPr>
            <w:tcW w:w="2349" w:type="dxa"/>
          </w:tcPr>
          <w:p w14:paraId="30BEE2B6" w14:textId="5E9F1C2A" w:rsidR="00FE16B0" w:rsidRDefault="00526357" w:rsidP="00353EFE">
            <w:r>
              <w:t>Nom de la tête de liste au t1</w:t>
            </w:r>
          </w:p>
        </w:tc>
        <w:tc>
          <w:tcPr>
            <w:tcW w:w="2349" w:type="dxa"/>
          </w:tcPr>
          <w:p w14:paraId="260C2A13" w14:textId="77777777" w:rsidR="00FE16B0" w:rsidRDefault="00FE16B0" w:rsidP="00353EFE"/>
        </w:tc>
        <w:tc>
          <w:tcPr>
            <w:tcW w:w="2349" w:type="dxa"/>
          </w:tcPr>
          <w:p w14:paraId="3BB6D918" w14:textId="77777777" w:rsidR="00FE16B0" w:rsidRDefault="00FE16B0" w:rsidP="00353EFE"/>
        </w:tc>
      </w:tr>
      <w:tr w:rsidR="00526357" w14:paraId="345CA8E8" w14:textId="77777777" w:rsidTr="00CC7EDC">
        <w:tc>
          <w:tcPr>
            <w:tcW w:w="2349" w:type="dxa"/>
          </w:tcPr>
          <w:p w14:paraId="2E680239" w14:textId="4C4C57D7" w:rsidR="00526357" w:rsidRDefault="00526357" w:rsidP="00353EFE">
            <w:r>
              <w:t>prenom_tete_liste_t1</w:t>
            </w:r>
          </w:p>
        </w:tc>
        <w:tc>
          <w:tcPr>
            <w:tcW w:w="2349" w:type="dxa"/>
          </w:tcPr>
          <w:p w14:paraId="672A02AC" w14:textId="11A94555" w:rsidR="00526357" w:rsidRDefault="00526357" w:rsidP="00353EFE">
            <w:r>
              <w:t>Prénom de la tête de liste au t1</w:t>
            </w:r>
          </w:p>
        </w:tc>
        <w:tc>
          <w:tcPr>
            <w:tcW w:w="2349" w:type="dxa"/>
          </w:tcPr>
          <w:p w14:paraId="51B562A4" w14:textId="77777777" w:rsidR="00526357" w:rsidRDefault="00526357" w:rsidP="00353EFE"/>
        </w:tc>
        <w:tc>
          <w:tcPr>
            <w:tcW w:w="2349" w:type="dxa"/>
          </w:tcPr>
          <w:p w14:paraId="36960578" w14:textId="77777777" w:rsidR="00526357" w:rsidRDefault="00526357" w:rsidP="00353EFE"/>
        </w:tc>
      </w:tr>
      <w:tr w:rsidR="00526357" w14:paraId="15D42CC5" w14:textId="77777777" w:rsidTr="00CC7EDC">
        <w:tc>
          <w:tcPr>
            <w:tcW w:w="2349" w:type="dxa"/>
          </w:tcPr>
          <w:p w14:paraId="04FC2DAF" w14:textId="7B8C9C26" w:rsidR="00526357" w:rsidRDefault="00526357" w:rsidP="00526357">
            <w:r>
              <w:t>code_depot_liste_t2</w:t>
            </w:r>
          </w:p>
        </w:tc>
        <w:tc>
          <w:tcPr>
            <w:tcW w:w="2349" w:type="dxa"/>
          </w:tcPr>
          <w:p w14:paraId="59713E42" w14:textId="61B26E9E" w:rsidR="00526357" w:rsidRDefault="00526357" w:rsidP="00526357">
            <w:r>
              <w:t>Code de dépôt (panneau) de liste au t2</w:t>
            </w:r>
          </w:p>
        </w:tc>
        <w:tc>
          <w:tcPr>
            <w:tcW w:w="2349" w:type="dxa"/>
          </w:tcPr>
          <w:p w14:paraId="686E3FD8" w14:textId="77777777" w:rsidR="00526357" w:rsidRDefault="00526357" w:rsidP="00526357"/>
        </w:tc>
        <w:tc>
          <w:tcPr>
            <w:tcW w:w="2349" w:type="dxa"/>
          </w:tcPr>
          <w:p w14:paraId="68942173" w14:textId="77777777" w:rsidR="00526357" w:rsidRDefault="00526357" w:rsidP="00526357"/>
        </w:tc>
      </w:tr>
      <w:tr w:rsidR="00526357" w14:paraId="15ABDD9E" w14:textId="77777777" w:rsidTr="00CC7EDC">
        <w:tc>
          <w:tcPr>
            <w:tcW w:w="2349" w:type="dxa"/>
          </w:tcPr>
          <w:p w14:paraId="492A6FA0" w14:textId="49106E8E" w:rsidR="00526357" w:rsidRDefault="00526357" w:rsidP="00526357">
            <w:r>
              <w:t>intitule_liste_t2</w:t>
            </w:r>
          </w:p>
        </w:tc>
        <w:tc>
          <w:tcPr>
            <w:tcW w:w="2349" w:type="dxa"/>
          </w:tcPr>
          <w:p w14:paraId="7C092F94" w14:textId="657FA128" w:rsidR="00526357" w:rsidRDefault="00526357" w:rsidP="00526357">
            <w:r>
              <w:t>Intitulé de la liste au t2</w:t>
            </w:r>
          </w:p>
        </w:tc>
        <w:tc>
          <w:tcPr>
            <w:tcW w:w="2349" w:type="dxa"/>
          </w:tcPr>
          <w:p w14:paraId="07733489" w14:textId="77777777" w:rsidR="00526357" w:rsidRDefault="00526357" w:rsidP="00526357"/>
        </w:tc>
        <w:tc>
          <w:tcPr>
            <w:tcW w:w="2349" w:type="dxa"/>
          </w:tcPr>
          <w:p w14:paraId="69B3114E" w14:textId="77777777" w:rsidR="00526357" w:rsidRDefault="00526357" w:rsidP="00526357"/>
        </w:tc>
      </w:tr>
      <w:tr w:rsidR="00526357" w14:paraId="4F099DB7" w14:textId="77777777" w:rsidTr="00CC7EDC">
        <w:tc>
          <w:tcPr>
            <w:tcW w:w="2349" w:type="dxa"/>
          </w:tcPr>
          <w:p w14:paraId="66E87C73" w14:textId="16F5F440" w:rsidR="00526357" w:rsidRDefault="00526357" w:rsidP="00526357">
            <w:r>
              <w:t>code_nuance_liste_t2</w:t>
            </w:r>
          </w:p>
        </w:tc>
        <w:tc>
          <w:tcPr>
            <w:tcW w:w="2349" w:type="dxa"/>
          </w:tcPr>
          <w:p w14:paraId="7FFB2B47" w14:textId="4C62B224" w:rsidR="00526357" w:rsidRDefault="00526357" w:rsidP="00526357">
            <w:r>
              <w:t>Code de nuance de la liste au t2</w:t>
            </w:r>
          </w:p>
        </w:tc>
        <w:tc>
          <w:tcPr>
            <w:tcW w:w="2349" w:type="dxa"/>
          </w:tcPr>
          <w:p w14:paraId="61B84B63" w14:textId="77777777" w:rsidR="00526357" w:rsidRDefault="00526357" w:rsidP="00526357"/>
        </w:tc>
        <w:tc>
          <w:tcPr>
            <w:tcW w:w="2349" w:type="dxa"/>
          </w:tcPr>
          <w:p w14:paraId="7630F3E5" w14:textId="77777777" w:rsidR="00526357" w:rsidRDefault="00526357" w:rsidP="00526357"/>
        </w:tc>
      </w:tr>
      <w:tr w:rsidR="00526357" w14:paraId="4C9D0B46" w14:textId="77777777" w:rsidTr="00CC7EDC">
        <w:tc>
          <w:tcPr>
            <w:tcW w:w="2349" w:type="dxa"/>
          </w:tcPr>
          <w:p w14:paraId="706C739A" w14:textId="69084C8B" w:rsidR="00526357" w:rsidRDefault="00526357" w:rsidP="00526357">
            <w:r>
              <w:t>sexe_tete_liste_t2</w:t>
            </w:r>
          </w:p>
        </w:tc>
        <w:tc>
          <w:tcPr>
            <w:tcW w:w="2349" w:type="dxa"/>
          </w:tcPr>
          <w:p w14:paraId="0B9BCAE4" w14:textId="4C95BDE7" w:rsidR="00526357" w:rsidRDefault="00526357" w:rsidP="00526357">
            <w:r>
              <w:t>Sexe de la tête de liste au t2</w:t>
            </w:r>
          </w:p>
        </w:tc>
        <w:tc>
          <w:tcPr>
            <w:tcW w:w="2349" w:type="dxa"/>
          </w:tcPr>
          <w:p w14:paraId="72C34EB0" w14:textId="77777777" w:rsidR="00526357" w:rsidRDefault="00526357" w:rsidP="00526357"/>
        </w:tc>
        <w:tc>
          <w:tcPr>
            <w:tcW w:w="2349" w:type="dxa"/>
          </w:tcPr>
          <w:p w14:paraId="49AEA92D" w14:textId="77777777" w:rsidR="00526357" w:rsidRDefault="00526357" w:rsidP="00526357"/>
        </w:tc>
      </w:tr>
      <w:tr w:rsidR="00526357" w14:paraId="1E2D3EF9" w14:textId="77777777" w:rsidTr="00CC7EDC">
        <w:tc>
          <w:tcPr>
            <w:tcW w:w="2349" w:type="dxa"/>
          </w:tcPr>
          <w:p w14:paraId="065ABCDB" w14:textId="440E3CCA" w:rsidR="00526357" w:rsidRDefault="00526357" w:rsidP="00526357">
            <w:r>
              <w:t>nom_tete_liste_t2</w:t>
            </w:r>
          </w:p>
        </w:tc>
        <w:tc>
          <w:tcPr>
            <w:tcW w:w="2349" w:type="dxa"/>
          </w:tcPr>
          <w:p w14:paraId="620BDF1E" w14:textId="38B0C9AA" w:rsidR="00526357" w:rsidRDefault="00526357" w:rsidP="00526357">
            <w:r>
              <w:t>Nom de la tête de liste au t2</w:t>
            </w:r>
          </w:p>
        </w:tc>
        <w:tc>
          <w:tcPr>
            <w:tcW w:w="2349" w:type="dxa"/>
          </w:tcPr>
          <w:p w14:paraId="7C7B7FA0" w14:textId="77777777" w:rsidR="00526357" w:rsidRDefault="00526357" w:rsidP="00526357"/>
        </w:tc>
        <w:tc>
          <w:tcPr>
            <w:tcW w:w="2349" w:type="dxa"/>
          </w:tcPr>
          <w:p w14:paraId="28DC1563" w14:textId="77777777" w:rsidR="00526357" w:rsidRDefault="00526357" w:rsidP="00526357"/>
        </w:tc>
      </w:tr>
      <w:tr w:rsidR="00526357" w14:paraId="5B816A27" w14:textId="77777777" w:rsidTr="00CC7EDC">
        <w:tc>
          <w:tcPr>
            <w:tcW w:w="2349" w:type="dxa"/>
          </w:tcPr>
          <w:p w14:paraId="7F98D7FB" w14:textId="177C283E" w:rsidR="00526357" w:rsidRDefault="00526357" w:rsidP="00526357">
            <w:r>
              <w:t>prenom_tete_liste_t2</w:t>
            </w:r>
          </w:p>
        </w:tc>
        <w:tc>
          <w:tcPr>
            <w:tcW w:w="2349" w:type="dxa"/>
          </w:tcPr>
          <w:p w14:paraId="25A2A79B" w14:textId="25A621FD" w:rsidR="00526357" w:rsidRDefault="00526357" w:rsidP="00526357">
            <w:r>
              <w:t>Prénom de la tête de liste au t2</w:t>
            </w:r>
          </w:p>
        </w:tc>
        <w:tc>
          <w:tcPr>
            <w:tcW w:w="2349" w:type="dxa"/>
          </w:tcPr>
          <w:p w14:paraId="6C049CAE" w14:textId="77777777" w:rsidR="00526357" w:rsidRDefault="00526357" w:rsidP="00526357"/>
        </w:tc>
        <w:tc>
          <w:tcPr>
            <w:tcW w:w="2349" w:type="dxa"/>
          </w:tcPr>
          <w:p w14:paraId="07FBA1F8" w14:textId="77777777" w:rsidR="00526357" w:rsidRDefault="00526357" w:rsidP="00526357"/>
        </w:tc>
      </w:tr>
      <w:tr w:rsidR="0001573F" w14:paraId="206A60ED" w14:textId="77777777" w:rsidTr="001630BD">
        <w:tc>
          <w:tcPr>
            <w:tcW w:w="9396" w:type="dxa"/>
            <w:gridSpan w:val="4"/>
          </w:tcPr>
          <w:p w14:paraId="084F25C8" w14:textId="77777777" w:rsidR="0001573F" w:rsidRDefault="0001573F" w:rsidP="00526357"/>
          <w:p w14:paraId="61277526" w14:textId="77777777" w:rsidR="0001573F" w:rsidRDefault="0001573F" w:rsidP="00526357">
            <w:r>
              <w:t>Résultats électoraux de la liste du candidat (pour élections à listes)</w:t>
            </w:r>
          </w:p>
          <w:p w14:paraId="150CA032" w14:textId="5F692E70" w:rsidR="0001573F" w:rsidRDefault="0001573F" w:rsidP="00526357"/>
        </w:tc>
      </w:tr>
      <w:tr w:rsidR="00526357" w14:paraId="76B482BC" w14:textId="77777777" w:rsidTr="00CC7EDC">
        <w:tc>
          <w:tcPr>
            <w:tcW w:w="2349" w:type="dxa"/>
          </w:tcPr>
          <w:p w14:paraId="46B34ABF" w14:textId="632CCA7A" w:rsidR="00526357" w:rsidRDefault="00B23EC2" w:rsidP="00526357">
            <w:r>
              <w:t>voix_liste_t1</w:t>
            </w:r>
          </w:p>
        </w:tc>
        <w:tc>
          <w:tcPr>
            <w:tcW w:w="2349" w:type="dxa"/>
          </w:tcPr>
          <w:p w14:paraId="674760C5" w14:textId="7279192E" w:rsidR="00526357" w:rsidRDefault="00B23EC2" w:rsidP="00526357">
            <w:r>
              <w:t>Nombre de voix de la liste au t1</w:t>
            </w:r>
          </w:p>
        </w:tc>
        <w:tc>
          <w:tcPr>
            <w:tcW w:w="2349" w:type="dxa"/>
          </w:tcPr>
          <w:p w14:paraId="3858482C" w14:textId="77777777" w:rsidR="00526357" w:rsidRDefault="00526357" w:rsidP="00526357"/>
        </w:tc>
        <w:tc>
          <w:tcPr>
            <w:tcW w:w="2349" w:type="dxa"/>
          </w:tcPr>
          <w:p w14:paraId="2DD59B53" w14:textId="77777777" w:rsidR="00526357" w:rsidRDefault="00526357" w:rsidP="00526357"/>
        </w:tc>
      </w:tr>
      <w:tr w:rsidR="00B23EC2" w14:paraId="00A818E9" w14:textId="77777777" w:rsidTr="00CC7EDC">
        <w:tc>
          <w:tcPr>
            <w:tcW w:w="2349" w:type="dxa"/>
          </w:tcPr>
          <w:p w14:paraId="108A49D7" w14:textId="0E33D24E" w:rsidR="00B23EC2" w:rsidRDefault="00B23EC2" w:rsidP="00526357">
            <w:r>
              <w:t>sieges_t1</w:t>
            </w:r>
          </w:p>
        </w:tc>
        <w:tc>
          <w:tcPr>
            <w:tcW w:w="2349" w:type="dxa"/>
          </w:tcPr>
          <w:p w14:paraId="243F65A5" w14:textId="0CC6346A" w:rsidR="00B23EC2" w:rsidRDefault="00B23EC2" w:rsidP="00526357">
            <w:r>
              <w:t>Sièges acquis de la liste au t1</w:t>
            </w:r>
          </w:p>
        </w:tc>
        <w:tc>
          <w:tcPr>
            <w:tcW w:w="2349" w:type="dxa"/>
          </w:tcPr>
          <w:p w14:paraId="2F2B28AF" w14:textId="77777777" w:rsidR="00B23EC2" w:rsidRDefault="00B23EC2" w:rsidP="00526357"/>
        </w:tc>
        <w:tc>
          <w:tcPr>
            <w:tcW w:w="2349" w:type="dxa"/>
          </w:tcPr>
          <w:p w14:paraId="25C48ED4" w14:textId="77777777" w:rsidR="00B23EC2" w:rsidRDefault="00B23EC2" w:rsidP="00526357"/>
        </w:tc>
      </w:tr>
      <w:tr w:rsidR="00B23EC2" w14:paraId="62710B01" w14:textId="77777777" w:rsidTr="00CC7EDC">
        <w:tc>
          <w:tcPr>
            <w:tcW w:w="2349" w:type="dxa"/>
          </w:tcPr>
          <w:p w14:paraId="5A31496F" w14:textId="26909531" w:rsidR="00B23EC2" w:rsidRDefault="00B23EC2" w:rsidP="00526357">
            <w:r>
              <w:t>voix_liste_t2</w:t>
            </w:r>
          </w:p>
        </w:tc>
        <w:tc>
          <w:tcPr>
            <w:tcW w:w="2349" w:type="dxa"/>
          </w:tcPr>
          <w:p w14:paraId="2FDAFEC4" w14:textId="4AE38383" w:rsidR="00B23EC2" w:rsidRDefault="00B23EC2" w:rsidP="00526357">
            <w:r>
              <w:t>Nombre de voix de la liste au t2</w:t>
            </w:r>
          </w:p>
        </w:tc>
        <w:tc>
          <w:tcPr>
            <w:tcW w:w="2349" w:type="dxa"/>
          </w:tcPr>
          <w:p w14:paraId="7F6C7E11" w14:textId="77777777" w:rsidR="00B23EC2" w:rsidRDefault="00B23EC2" w:rsidP="00526357"/>
        </w:tc>
        <w:tc>
          <w:tcPr>
            <w:tcW w:w="2349" w:type="dxa"/>
          </w:tcPr>
          <w:p w14:paraId="002D3C5A" w14:textId="77777777" w:rsidR="00B23EC2" w:rsidRDefault="00B23EC2" w:rsidP="00526357"/>
        </w:tc>
      </w:tr>
      <w:tr w:rsidR="00B23EC2" w14:paraId="04D8B9F9" w14:textId="77777777" w:rsidTr="00CC7EDC">
        <w:tc>
          <w:tcPr>
            <w:tcW w:w="2349" w:type="dxa"/>
          </w:tcPr>
          <w:p w14:paraId="410724D1" w14:textId="7219A515" w:rsidR="00B23EC2" w:rsidRDefault="00B23EC2" w:rsidP="00526357">
            <w:r>
              <w:t>sieges_t2</w:t>
            </w:r>
          </w:p>
        </w:tc>
        <w:tc>
          <w:tcPr>
            <w:tcW w:w="2349" w:type="dxa"/>
          </w:tcPr>
          <w:p w14:paraId="4A1C2DDB" w14:textId="75A657C6" w:rsidR="00B23EC2" w:rsidRDefault="00B23EC2" w:rsidP="00526357">
            <w:r>
              <w:t>Sièges acquis de la liste au t2</w:t>
            </w:r>
          </w:p>
        </w:tc>
        <w:tc>
          <w:tcPr>
            <w:tcW w:w="2349" w:type="dxa"/>
          </w:tcPr>
          <w:p w14:paraId="361812C9" w14:textId="77777777" w:rsidR="00B23EC2" w:rsidRDefault="00B23EC2" w:rsidP="00526357"/>
        </w:tc>
        <w:tc>
          <w:tcPr>
            <w:tcW w:w="2349" w:type="dxa"/>
          </w:tcPr>
          <w:p w14:paraId="549575E5" w14:textId="77777777" w:rsidR="00B23EC2" w:rsidRDefault="00B23EC2" w:rsidP="00526357"/>
        </w:tc>
      </w:tr>
      <w:tr w:rsidR="00B23EC2" w14:paraId="42CC17EB" w14:textId="77777777" w:rsidTr="00147899">
        <w:tc>
          <w:tcPr>
            <w:tcW w:w="9396" w:type="dxa"/>
            <w:gridSpan w:val="4"/>
          </w:tcPr>
          <w:p w14:paraId="47988FA9" w14:textId="21B5BCB9" w:rsidR="00B23EC2" w:rsidRDefault="00B23EC2" w:rsidP="00526357">
            <w:r>
              <w:t>Identification du candidat</w:t>
            </w:r>
          </w:p>
        </w:tc>
      </w:tr>
      <w:tr w:rsidR="00B23EC2" w14:paraId="10754958" w14:textId="77777777" w:rsidTr="00CC7EDC">
        <w:tc>
          <w:tcPr>
            <w:tcW w:w="2349" w:type="dxa"/>
          </w:tcPr>
          <w:p w14:paraId="5C71B166" w14:textId="7FFB267B" w:rsidR="00B23EC2" w:rsidRDefault="00B23EC2" w:rsidP="00526357">
            <w:r>
              <w:t>nom</w:t>
            </w:r>
          </w:p>
        </w:tc>
        <w:tc>
          <w:tcPr>
            <w:tcW w:w="2349" w:type="dxa"/>
          </w:tcPr>
          <w:p w14:paraId="10AF6C4D" w14:textId="6F8A4309" w:rsidR="00B23EC2" w:rsidRDefault="00B23EC2" w:rsidP="00526357">
            <w:r>
              <w:t>Nom du candidat</w:t>
            </w:r>
          </w:p>
        </w:tc>
        <w:tc>
          <w:tcPr>
            <w:tcW w:w="2349" w:type="dxa"/>
          </w:tcPr>
          <w:p w14:paraId="4124987C" w14:textId="77777777" w:rsidR="00B23EC2" w:rsidRDefault="00B23EC2" w:rsidP="00526357"/>
          <w:p w14:paraId="34DA7C12" w14:textId="68BD4C4A" w:rsidR="00651651" w:rsidRDefault="00651651" w:rsidP="00526357"/>
        </w:tc>
        <w:tc>
          <w:tcPr>
            <w:tcW w:w="2349" w:type="dxa"/>
          </w:tcPr>
          <w:p w14:paraId="3CD69DEC" w14:textId="77777777" w:rsidR="00B23EC2" w:rsidRDefault="00B23EC2" w:rsidP="00526357"/>
        </w:tc>
      </w:tr>
      <w:tr w:rsidR="00B23EC2" w14:paraId="1EE52F64" w14:textId="77777777" w:rsidTr="00CC7EDC">
        <w:tc>
          <w:tcPr>
            <w:tcW w:w="2349" w:type="dxa"/>
          </w:tcPr>
          <w:p w14:paraId="5F8818EE" w14:textId="1E593E55" w:rsidR="00B23EC2" w:rsidRDefault="00B23EC2" w:rsidP="00526357">
            <w:proofErr w:type="spellStart"/>
            <w:r>
              <w:t>prenom</w:t>
            </w:r>
            <w:proofErr w:type="spellEnd"/>
          </w:p>
        </w:tc>
        <w:tc>
          <w:tcPr>
            <w:tcW w:w="2349" w:type="dxa"/>
          </w:tcPr>
          <w:p w14:paraId="03313915" w14:textId="07AFF780" w:rsidR="00B23EC2" w:rsidRDefault="00B23EC2" w:rsidP="00526357">
            <w:r>
              <w:t>Prénom du candidat</w:t>
            </w:r>
          </w:p>
        </w:tc>
        <w:tc>
          <w:tcPr>
            <w:tcW w:w="2349" w:type="dxa"/>
          </w:tcPr>
          <w:p w14:paraId="33A18FF7" w14:textId="77777777" w:rsidR="00B23EC2" w:rsidRDefault="00B23EC2" w:rsidP="00526357"/>
          <w:p w14:paraId="12678D35" w14:textId="33FAB293" w:rsidR="00651651" w:rsidRDefault="00651651" w:rsidP="00526357"/>
        </w:tc>
        <w:tc>
          <w:tcPr>
            <w:tcW w:w="2349" w:type="dxa"/>
          </w:tcPr>
          <w:p w14:paraId="29A0F509" w14:textId="77777777" w:rsidR="00B23EC2" w:rsidRDefault="00B23EC2" w:rsidP="00526357"/>
        </w:tc>
      </w:tr>
      <w:tr w:rsidR="00B23EC2" w14:paraId="72A2FF2E" w14:textId="77777777" w:rsidTr="00CC7EDC">
        <w:tc>
          <w:tcPr>
            <w:tcW w:w="2349" w:type="dxa"/>
          </w:tcPr>
          <w:p w14:paraId="7FAF4BD1" w14:textId="7F81BE7D" w:rsidR="00B23EC2" w:rsidRDefault="00B23EC2" w:rsidP="00526357">
            <w:proofErr w:type="spellStart"/>
            <w:r>
              <w:t>date_naissance</w:t>
            </w:r>
            <w:proofErr w:type="spellEnd"/>
          </w:p>
        </w:tc>
        <w:tc>
          <w:tcPr>
            <w:tcW w:w="2349" w:type="dxa"/>
          </w:tcPr>
          <w:p w14:paraId="02FC9541" w14:textId="5E7D4FAD" w:rsidR="00B23EC2" w:rsidRDefault="00B23EC2" w:rsidP="00526357">
            <w:r>
              <w:t>Date de naissance du candidat</w:t>
            </w:r>
          </w:p>
        </w:tc>
        <w:tc>
          <w:tcPr>
            <w:tcW w:w="2349" w:type="dxa"/>
          </w:tcPr>
          <w:p w14:paraId="2EF689B3" w14:textId="77777777" w:rsidR="00B23EC2" w:rsidRDefault="00B23EC2" w:rsidP="00526357"/>
        </w:tc>
        <w:tc>
          <w:tcPr>
            <w:tcW w:w="2349" w:type="dxa"/>
          </w:tcPr>
          <w:p w14:paraId="430D5C84" w14:textId="77777777" w:rsidR="00B23EC2" w:rsidRDefault="00B23EC2" w:rsidP="00526357"/>
        </w:tc>
      </w:tr>
      <w:tr w:rsidR="00B23EC2" w14:paraId="474CD1D6" w14:textId="77777777" w:rsidTr="00CC7EDC">
        <w:tc>
          <w:tcPr>
            <w:tcW w:w="2349" w:type="dxa"/>
          </w:tcPr>
          <w:p w14:paraId="731B7125" w14:textId="3138A382" w:rsidR="00B23EC2" w:rsidRDefault="00B23EC2" w:rsidP="00526357">
            <w:r>
              <w:t>profession</w:t>
            </w:r>
          </w:p>
        </w:tc>
        <w:tc>
          <w:tcPr>
            <w:tcW w:w="2349" w:type="dxa"/>
          </w:tcPr>
          <w:p w14:paraId="7ED08469" w14:textId="51F77BE6" w:rsidR="00B23EC2" w:rsidRDefault="00B23EC2" w:rsidP="00526357">
            <w:r>
              <w:t xml:space="preserve">Profession du candidat </w:t>
            </w:r>
          </w:p>
        </w:tc>
        <w:tc>
          <w:tcPr>
            <w:tcW w:w="2349" w:type="dxa"/>
          </w:tcPr>
          <w:p w14:paraId="2074A69C" w14:textId="77777777" w:rsidR="00B23EC2" w:rsidRDefault="00B23EC2" w:rsidP="00526357"/>
        </w:tc>
        <w:tc>
          <w:tcPr>
            <w:tcW w:w="2349" w:type="dxa"/>
          </w:tcPr>
          <w:p w14:paraId="362868E4" w14:textId="77777777" w:rsidR="00B23EC2" w:rsidRDefault="00B23EC2" w:rsidP="00526357"/>
        </w:tc>
      </w:tr>
      <w:tr w:rsidR="00B23EC2" w14:paraId="6E83B06D" w14:textId="77777777" w:rsidTr="00CC7EDC">
        <w:tc>
          <w:tcPr>
            <w:tcW w:w="2349" w:type="dxa"/>
          </w:tcPr>
          <w:p w14:paraId="63A13302" w14:textId="4FE8AC4E" w:rsidR="00B23EC2" w:rsidRDefault="00B23EC2" w:rsidP="00526357">
            <w:proofErr w:type="spellStart"/>
            <w:r>
              <w:lastRenderedPageBreak/>
              <w:t>code_csp</w:t>
            </w:r>
            <w:proofErr w:type="spellEnd"/>
          </w:p>
        </w:tc>
        <w:tc>
          <w:tcPr>
            <w:tcW w:w="2349" w:type="dxa"/>
          </w:tcPr>
          <w:p w14:paraId="3A2EC88A" w14:textId="1AC1C854" w:rsidR="00B23EC2" w:rsidRDefault="00B23EC2" w:rsidP="00526357">
            <w:r>
              <w:t>Code de catégorie CSP/PCS du candidat</w:t>
            </w:r>
          </w:p>
        </w:tc>
        <w:tc>
          <w:tcPr>
            <w:tcW w:w="2349" w:type="dxa"/>
          </w:tcPr>
          <w:p w14:paraId="2FD036CB" w14:textId="77777777" w:rsidR="00B23EC2" w:rsidRDefault="00B23EC2" w:rsidP="00526357"/>
        </w:tc>
        <w:tc>
          <w:tcPr>
            <w:tcW w:w="2349" w:type="dxa"/>
          </w:tcPr>
          <w:p w14:paraId="61D2C95C" w14:textId="77777777" w:rsidR="00B23EC2" w:rsidRDefault="00B23EC2" w:rsidP="00526357"/>
        </w:tc>
      </w:tr>
      <w:tr w:rsidR="00B23EC2" w14:paraId="38160222" w14:textId="77777777" w:rsidTr="00CC7EDC">
        <w:tc>
          <w:tcPr>
            <w:tcW w:w="2349" w:type="dxa"/>
          </w:tcPr>
          <w:p w14:paraId="1430BC0A" w14:textId="6232E9D2" w:rsidR="00B23EC2" w:rsidRDefault="00B23EC2" w:rsidP="00526357">
            <w:r>
              <w:t>sortant</w:t>
            </w:r>
          </w:p>
        </w:tc>
        <w:tc>
          <w:tcPr>
            <w:tcW w:w="2349" w:type="dxa"/>
          </w:tcPr>
          <w:p w14:paraId="2CAA8EFF" w14:textId="1C4FFD28" w:rsidR="00B23EC2" w:rsidRDefault="00B23EC2" w:rsidP="00526357">
            <w:r>
              <w:t xml:space="preserve">Le candidat est-il sortant ? </w:t>
            </w:r>
          </w:p>
        </w:tc>
        <w:tc>
          <w:tcPr>
            <w:tcW w:w="2349" w:type="dxa"/>
          </w:tcPr>
          <w:p w14:paraId="263C8B6E" w14:textId="77777777" w:rsidR="00B23EC2" w:rsidRDefault="00B23EC2" w:rsidP="00526357"/>
        </w:tc>
        <w:tc>
          <w:tcPr>
            <w:tcW w:w="2349" w:type="dxa"/>
          </w:tcPr>
          <w:p w14:paraId="7BBDB6AD" w14:textId="4E7B8F01" w:rsidR="00B23EC2" w:rsidRDefault="00B23EC2" w:rsidP="00526357">
            <w:r>
              <w:t>À supprimer (redondant)</w:t>
            </w:r>
          </w:p>
        </w:tc>
      </w:tr>
      <w:tr w:rsidR="00B23EC2" w14:paraId="24974566" w14:textId="77777777" w:rsidTr="00CC7EDC">
        <w:tc>
          <w:tcPr>
            <w:tcW w:w="2349" w:type="dxa"/>
          </w:tcPr>
          <w:p w14:paraId="222EA22D" w14:textId="00CF448A" w:rsidR="00B23EC2" w:rsidRDefault="00B23EC2" w:rsidP="00526357">
            <w:proofErr w:type="spellStart"/>
            <w:r>
              <w:t>nuance_candidat</w:t>
            </w:r>
            <w:proofErr w:type="spellEnd"/>
          </w:p>
        </w:tc>
        <w:tc>
          <w:tcPr>
            <w:tcW w:w="2349" w:type="dxa"/>
          </w:tcPr>
          <w:p w14:paraId="72105A22" w14:textId="75FDF053" w:rsidR="00B23EC2" w:rsidRDefault="00F72157" w:rsidP="00526357">
            <w:r>
              <w:t>Nuance du candidat</w:t>
            </w:r>
          </w:p>
        </w:tc>
        <w:tc>
          <w:tcPr>
            <w:tcW w:w="2349" w:type="dxa"/>
          </w:tcPr>
          <w:p w14:paraId="785EB69F" w14:textId="77777777" w:rsidR="00B23EC2" w:rsidRDefault="00B23EC2" w:rsidP="00526357"/>
        </w:tc>
        <w:tc>
          <w:tcPr>
            <w:tcW w:w="2349" w:type="dxa"/>
          </w:tcPr>
          <w:p w14:paraId="6490DDBB" w14:textId="77777777" w:rsidR="00B23EC2" w:rsidRDefault="00B23EC2" w:rsidP="00526357"/>
        </w:tc>
      </w:tr>
      <w:tr w:rsidR="00F72157" w14:paraId="1A0F3CE1" w14:textId="77777777" w:rsidTr="00331DD1">
        <w:tc>
          <w:tcPr>
            <w:tcW w:w="9396" w:type="dxa"/>
            <w:gridSpan w:val="4"/>
          </w:tcPr>
          <w:p w14:paraId="4CF597D9" w14:textId="77777777" w:rsidR="00F72157" w:rsidRDefault="00F72157" w:rsidP="00526357"/>
          <w:p w14:paraId="1F87CEC4" w14:textId="77777777" w:rsidR="00F72157" w:rsidRDefault="00F72157" w:rsidP="00526357">
            <w:r>
              <w:t>Résultats électoraux du candidat</w:t>
            </w:r>
          </w:p>
          <w:p w14:paraId="47BF899E" w14:textId="04CF4B48" w:rsidR="00F72157" w:rsidRDefault="00F72157" w:rsidP="00526357"/>
        </w:tc>
      </w:tr>
      <w:tr w:rsidR="00F72157" w14:paraId="7D850BA8" w14:textId="77777777" w:rsidTr="00CC7EDC">
        <w:tc>
          <w:tcPr>
            <w:tcW w:w="2349" w:type="dxa"/>
          </w:tcPr>
          <w:p w14:paraId="4F65547F" w14:textId="216CCB48" w:rsidR="00F72157" w:rsidRDefault="00F72157" w:rsidP="00526357">
            <w:r>
              <w:t>numero_candidat_t1</w:t>
            </w:r>
          </w:p>
        </w:tc>
        <w:tc>
          <w:tcPr>
            <w:tcW w:w="2349" w:type="dxa"/>
          </w:tcPr>
          <w:p w14:paraId="7D6766DF" w14:textId="26627D1F" w:rsidR="00F72157" w:rsidRDefault="00A33FDB" w:rsidP="00526357">
            <w:r>
              <w:t>Place du candidat dans la liste au t1</w:t>
            </w:r>
          </w:p>
        </w:tc>
        <w:tc>
          <w:tcPr>
            <w:tcW w:w="2349" w:type="dxa"/>
          </w:tcPr>
          <w:p w14:paraId="02E277F2" w14:textId="77777777" w:rsidR="00F72157" w:rsidRDefault="00F72157" w:rsidP="00526357"/>
        </w:tc>
        <w:tc>
          <w:tcPr>
            <w:tcW w:w="2349" w:type="dxa"/>
          </w:tcPr>
          <w:p w14:paraId="45202700" w14:textId="5412E19A" w:rsidR="00F72157" w:rsidRDefault="00A33FDB" w:rsidP="00526357">
            <w:r>
              <w:t>Pour scrutins à liste</w:t>
            </w:r>
          </w:p>
        </w:tc>
      </w:tr>
      <w:tr w:rsidR="00F72157" w14:paraId="6CA2ECB3" w14:textId="77777777" w:rsidTr="00CC7EDC">
        <w:tc>
          <w:tcPr>
            <w:tcW w:w="2349" w:type="dxa"/>
          </w:tcPr>
          <w:p w14:paraId="398FF3DD" w14:textId="0DD9AE1F" w:rsidR="00F72157" w:rsidRDefault="00F72157" w:rsidP="00526357">
            <w:r>
              <w:t>voix_candidat_t1</w:t>
            </w:r>
          </w:p>
        </w:tc>
        <w:tc>
          <w:tcPr>
            <w:tcW w:w="2349" w:type="dxa"/>
          </w:tcPr>
          <w:p w14:paraId="628B4125" w14:textId="73DFDFFE" w:rsidR="00F72157" w:rsidRDefault="00A33FDB" w:rsidP="00526357">
            <w:r>
              <w:t>Nombre de voix du candidat</w:t>
            </w:r>
          </w:p>
        </w:tc>
        <w:tc>
          <w:tcPr>
            <w:tcW w:w="2349" w:type="dxa"/>
          </w:tcPr>
          <w:p w14:paraId="134F1CCF" w14:textId="77777777" w:rsidR="00F72157" w:rsidRDefault="00F72157" w:rsidP="00526357"/>
        </w:tc>
        <w:tc>
          <w:tcPr>
            <w:tcW w:w="2349" w:type="dxa"/>
          </w:tcPr>
          <w:p w14:paraId="5D10E80C" w14:textId="08224A1D" w:rsidR="00F72157" w:rsidRDefault="00CA330E" w:rsidP="00526357">
            <w:r>
              <w:t>Pour scrutins non à liste</w:t>
            </w:r>
          </w:p>
        </w:tc>
      </w:tr>
      <w:tr w:rsidR="00F72157" w14:paraId="5D65DB2D" w14:textId="77777777" w:rsidTr="00CC7EDC">
        <w:tc>
          <w:tcPr>
            <w:tcW w:w="2349" w:type="dxa"/>
          </w:tcPr>
          <w:p w14:paraId="48EEE8CA" w14:textId="19C9A6A0" w:rsidR="00F72157" w:rsidRDefault="00F72157" w:rsidP="00526357">
            <w:r>
              <w:t>elu_candidat_t1</w:t>
            </w:r>
          </w:p>
        </w:tc>
        <w:tc>
          <w:tcPr>
            <w:tcW w:w="2349" w:type="dxa"/>
          </w:tcPr>
          <w:p w14:paraId="10656E6B" w14:textId="1BBD379B" w:rsidR="00F72157" w:rsidRDefault="00A33FDB" w:rsidP="00526357">
            <w:r>
              <w:t xml:space="preserve">Candidat élu au t1 ? </w:t>
            </w:r>
          </w:p>
        </w:tc>
        <w:tc>
          <w:tcPr>
            <w:tcW w:w="2349" w:type="dxa"/>
          </w:tcPr>
          <w:p w14:paraId="044EA1CB" w14:textId="77777777" w:rsidR="00F72157" w:rsidRDefault="00F72157" w:rsidP="00526357"/>
          <w:p w14:paraId="1E49BAF7" w14:textId="5F9222D1" w:rsidR="00E7348E" w:rsidRDefault="00E7348E" w:rsidP="00526357"/>
        </w:tc>
        <w:tc>
          <w:tcPr>
            <w:tcW w:w="2349" w:type="dxa"/>
          </w:tcPr>
          <w:p w14:paraId="0D966323" w14:textId="77777777" w:rsidR="00F72157" w:rsidRDefault="00F72157" w:rsidP="00526357"/>
        </w:tc>
      </w:tr>
      <w:tr w:rsidR="00F72157" w14:paraId="114567CE" w14:textId="77777777" w:rsidTr="00CC7EDC">
        <w:tc>
          <w:tcPr>
            <w:tcW w:w="2349" w:type="dxa"/>
          </w:tcPr>
          <w:p w14:paraId="7D498CB8" w14:textId="324DE5C9" w:rsidR="00F72157" w:rsidRDefault="00F72157" w:rsidP="00526357">
            <w:r>
              <w:t>numero_candidat_t2</w:t>
            </w:r>
          </w:p>
        </w:tc>
        <w:tc>
          <w:tcPr>
            <w:tcW w:w="2349" w:type="dxa"/>
          </w:tcPr>
          <w:p w14:paraId="09A86BC1" w14:textId="756F35E8" w:rsidR="00F72157" w:rsidRDefault="00A33FDB" w:rsidP="00526357">
            <w:r>
              <w:t>Place du candidat dans la liste au t2</w:t>
            </w:r>
          </w:p>
        </w:tc>
        <w:tc>
          <w:tcPr>
            <w:tcW w:w="2349" w:type="dxa"/>
          </w:tcPr>
          <w:p w14:paraId="1D3A76CD" w14:textId="77777777" w:rsidR="00F72157" w:rsidRDefault="00F72157" w:rsidP="00526357"/>
        </w:tc>
        <w:tc>
          <w:tcPr>
            <w:tcW w:w="2349" w:type="dxa"/>
          </w:tcPr>
          <w:p w14:paraId="66EC45FA" w14:textId="4FE5F7E7" w:rsidR="00F72157" w:rsidRDefault="00A33FDB" w:rsidP="00526357">
            <w:r>
              <w:t>Pour scrutins à liste</w:t>
            </w:r>
          </w:p>
        </w:tc>
      </w:tr>
      <w:tr w:rsidR="00F72157" w14:paraId="71FBDD6A" w14:textId="77777777" w:rsidTr="00CC7EDC">
        <w:tc>
          <w:tcPr>
            <w:tcW w:w="2349" w:type="dxa"/>
          </w:tcPr>
          <w:p w14:paraId="18568509" w14:textId="327F96B1" w:rsidR="00F72157" w:rsidRDefault="00F72157" w:rsidP="00526357">
            <w:r>
              <w:t>voix_candidat_t2</w:t>
            </w:r>
          </w:p>
        </w:tc>
        <w:tc>
          <w:tcPr>
            <w:tcW w:w="2349" w:type="dxa"/>
          </w:tcPr>
          <w:p w14:paraId="4A3A658A" w14:textId="17E7A4E7" w:rsidR="00F72157" w:rsidRDefault="00CA330E" w:rsidP="00526357">
            <w:r>
              <w:t>Nombre de voix du candidat</w:t>
            </w:r>
          </w:p>
        </w:tc>
        <w:tc>
          <w:tcPr>
            <w:tcW w:w="2349" w:type="dxa"/>
          </w:tcPr>
          <w:p w14:paraId="3D562C9C" w14:textId="77777777" w:rsidR="00F72157" w:rsidRDefault="00F72157" w:rsidP="00526357"/>
        </w:tc>
        <w:tc>
          <w:tcPr>
            <w:tcW w:w="2349" w:type="dxa"/>
          </w:tcPr>
          <w:p w14:paraId="2DFA2F78" w14:textId="2681F6EE" w:rsidR="00F72157" w:rsidRDefault="00CA330E" w:rsidP="00526357">
            <w:r>
              <w:t>Pour scrutins non à liste.</w:t>
            </w:r>
          </w:p>
        </w:tc>
      </w:tr>
      <w:tr w:rsidR="00F72157" w14:paraId="6DA6E22F" w14:textId="77777777" w:rsidTr="00CC7EDC">
        <w:tc>
          <w:tcPr>
            <w:tcW w:w="2349" w:type="dxa"/>
          </w:tcPr>
          <w:p w14:paraId="1140D8FF" w14:textId="1A3E2D16" w:rsidR="00F72157" w:rsidRDefault="00F72157" w:rsidP="00526357">
            <w:r>
              <w:t>elu_candidat_t2</w:t>
            </w:r>
          </w:p>
        </w:tc>
        <w:tc>
          <w:tcPr>
            <w:tcW w:w="2349" w:type="dxa"/>
          </w:tcPr>
          <w:p w14:paraId="7FD1699A" w14:textId="145A82ED" w:rsidR="00F72157" w:rsidRDefault="00CA330E" w:rsidP="00526357">
            <w:r>
              <w:t>Candidat élu au t2 ?</w:t>
            </w:r>
          </w:p>
        </w:tc>
        <w:tc>
          <w:tcPr>
            <w:tcW w:w="2349" w:type="dxa"/>
          </w:tcPr>
          <w:p w14:paraId="2D6A3C25" w14:textId="77777777" w:rsidR="00F72157" w:rsidRDefault="00F72157" w:rsidP="00526357"/>
          <w:p w14:paraId="1FCD3747" w14:textId="58075C3C" w:rsidR="00E7348E" w:rsidRDefault="00E7348E" w:rsidP="00526357"/>
        </w:tc>
        <w:tc>
          <w:tcPr>
            <w:tcW w:w="2349" w:type="dxa"/>
          </w:tcPr>
          <w:p w14:paraId="1ECE5BDD" w14:textId="77777777" w:rsidR="00F72157" w:rsidRDefault="00F72157" w:rsidP="00526357"/>
        </w:tc>
      </w:tr>
      <w:tr w:rsidR="00B23EC2" w14:paraId="3862492E" w14:textId="77777777" w:rsidTr="00CC7EDC">
        <w:tc>
          <w:tcPr>
            <w:tcW w:w="2349" w:type="dxa"/>
          </w:tcPr>
          <w:p w14:paraId="446A0108" w14:textId="1D467CE6" w:rsidR="00B23EC2" w:rsidRDefault="00F72157" w:rsidP="00526357">
            <w:proofErr w:type="spellStart"/>
            <w:r>
              <w:t>elu_candidat</w:t>
            </w:r>
            <w:proofErr w:type="spellEnd"/>
          </w:p>
        </w:tc>
        <w:tc>
          <w:tcPr>
            <w:tcW w:w="2349" w:type="dxa"/>
          </w:tcPr>
          <w:p w14:paraId="31B665A0" w14:textId="2823C716" w:rsidR="00B23EC2" w:rsidRDefault="00A9200A" w:rsidP="00526357">
            <w:r>
              <w:t xml:space="preserve">Candidat élu ? </w:t>
            </w:r>
          </w:p>
        </w:tc>
        <w:tc>
          <w:tcPr>
            <w:tcW w:w="2349" w:type="dxa"/>
          </w:tcPr>
          <w:p w14:paraId="3D657D2C" w14:textId="77777777" w:rsidR="00B23EC2" w:rsidRDefault="00B23EC2" w:rsidP="00526357"/>
        </w:tc>
        <w:tc>
          <w:tcPr>
            <w:tcW w:w="2349" w:type="dxa"/>
          </w:tcPr>
          <w:p w14:paraId="797FD6D9" w14:textId="04BDF18F" w:rsidR="00B23EC2" w:rsidRDefault="006B3EEB" w:rsidP="00526357">
            <w:r>
              <w:t>Variable agrégée des deux tours.</w:t>
            </w:r>
            <w:r w:rsidR="00856988">
              <w:t xml:space="preserve"> </w:t>
            </w:r>
          </w:p>
        </w:tc>
      </w:tr>
      <w:tr w:rsidR="00F72157" w14:paraId="27298F6B" w14:textId="77777777" w:rsidTr="004A2989">
        <w:tc>
          <w:tcPr>
            <w:tcW w:w="9396" w:type="dxa"/>
            <w:gridSpan w:val="4"/>
          </w:tcPr>
          <w:p w14:paraId="73195B9B" w14:textId="77777777" w:rsidR="00F72157" w:rsidRDefault="00F72157" w:rsidP="00526357"/>
          <w:p w14:paraId="54561467" w14:textId="77777777" w:rsidR="00F72157" w:rsidRDefault="00F72157" w:rsidP="00526357">
            <w:r>
              <w:t>Informations diverses</w:t>
            </w:r>
          </w:p>
          <w:p w14:paraId="2BCE5F44" w14:textId="2EDC4BD6" w:rsidR="00F72157" w:rsidRDefault="00F72157" w:rsidP="00526357"/>
        </w:tc>
      </w:tr>
      <w:tr w:rsidR="00F72157" w14:paraId="3D94C88C" w14:textId="77777777" w:rsidTr="00CC7EDC">
        <w:tc>
          <w:tcPr>
            <w:tcW w:w="2349" w:type="dxa"/>
          </w:tcPr>
          <w:p w14:paraId="6B965B33" w14:textId="367F4722" w:rsidR="00F72157" w:rsidRDefault="00F72157" w:rsidP="00526357">
            <w:proofErr w:type="spellStart"/>
            <w:r>
              <w:t>date_debut</w:t>
            </w:r>
            <w:proofErr w:type="spellEnd"/>
          </w:p>
        </w:tc>
        <w:tc>
          <w:tcPr>
            <w:tcW w:w="2349" w:type="dxa"/>
          </w:tcPr>
          <w:p w14:paraId="0235AE57" w14:textId="747FAFF9" w:rsidR="00F72157" w:rsidRDefault="00F72157" w:rsidP="00526357">
            <w:r>
              <w:t>Date de début de mandat</w:t>
            </w:r>
          </w:p>
        </w:tc>
        <w:tc>
          <w:tcPr>
            <w:tcW w:w="2349" w:type="dxa"/>
          </w:tcPr>
          <w:p w14:paraId="606DE7FD" w14:textId="77777777" w:rsidR="00F72157" w:rsidRDefault="00F72157" w:rsidP="00526357"/>
        </w:tc>
        <w:tc>
          <w:tcPr>
            <w:tcW w:w="2349" w:type="dxa"/>
          </w:tcPr>
          <w:p w14:paraId="7369D171" w14:textId="3969943A" w:rsidR="00F72157" w:rsidRDefault="00F72157" w:rsidP="00526357">
            <w:r>
              <w:t>Pour les ministre nommés</w:t>
            </w:r>
          </w:p>
        </w:tc>
      </w:tr>
      <w:tr w:rsidR="00F72157" w14:paraId="6C506761" w14:textId="77777777" w:rsidTr="00015E04">
        <w:tc>
          <w:tcPr>
            <w:tcW w:w="9396" w:type="dxa"/>
            <w:gridSpan w:val="4"/>
          </w:tcPr>
          <w:p w14:paraId="2CA90C7A" w14:textId="55A27E5E" w:rsidR="00F72157" w:rsidRDefault="00F72157" w:rsidP="00526357">
            <w:r>
              <w:t xml:space="preserve">Variables d’identification agrégées </w:t>
            </w:r>
          </w:p>
        </w:tc>
      </w:tr>
      <w:tr w:rsidR="00F72157" w14:paraId="773A39E8" w14:textId="77777777" w:rsidTr="00CC7EDC">
        <w:tc>
          <w:tcPr>
            <w:tcW w:w="2349" w:type="dxa"/>
          </w:tcPr>
          <w:p w14:paraId="768E09CE" w14:textId="57005F50" w:rsidR="00F72157" w:rsidRDefault="00F72157" w:rsidP="00526357">
            <w:r>
              <w:t>id</w:t>
            </w:r>
          </w:p>
        </w:tc>
        <w:tc>
          <w:tcPr>
            <w:tcW w:w="2349" w:type="dxa"/>
          </w:tcPr>
          <w:p w14:paraId="421B2A08" w14:textId="75A142BD" w:rsidR="00F72157" w:rsidRDefault="00F72157" w:rsidP="00526357">
            <w:r>
              <w:t>Identifiant de candidature à une élection</w:t>
            </w:r>
          </w:p>
        </w:tc>
        <w:tc>
          <w:tcPr>
            <w:tcW w:w="2349" w:type="dxa"/>
          </w:tcPr>
          <w:p w14:paraId="27285B09" w14:textId="77777777" w:rsidR="00F72157" w:rsidRDefault="00F72157" w:rsidP="00526357"/>
        </w:tc>
        <w:tc>
          <w:tcPr>
            <w:tcW w:w="2349" w:type="dxa"/>
          </w:tcPr>
          <w:p w14:paraId="523931D9" w14:textId="77777777" w:rsidR="00F72157" w:rsidRDefault="00F72157" w:rsidP="00526357"/>
        </w:tc>
      </w:tr>
      <w:tr w:rsidR="00F72157" w14:paraId="79F989FC" w14:textId="77777777" w:rsidTr="00CC7EDC">
        <w:tc>
          <w:tcPr>
            <w:tcW w:w="2349" w:type="dxa"/>
          </w:tcPr>
          <w:p w14:paraId="0D165B77" w14:textId="7A672264" w:rsidR="00F72157" w:rsidRDefault="00F72157" w:rsidP="00526357">
            <w:proofErr w:type="spellStart"/>
            <w:r>
              <w:t>id_std</w:t>
            </w:r>
            <w:proofErr w:type="spellEnd"/>
          </w:p>
        </w:tc>
        <w:tc>
          <w:tcPr>
            <w:tcW w:w="2349" w:type="dxa"/>
          </w:tcPr>
          <w:p w14:paraId="2DBFA964" w14:textId="7EA2A9E4" w:rsidR="00F72157" w:rsidRDefault="00F72157" w:rsidP="00526357">
            <w:r>
              <w:t>Identification d’une personne</w:t>
            </w:r>
          </w:p>
        </w:tc>
        <w:tc>
          <w:tcPr>
            <w:tcW w:w="2349" w:type="dxa"/>
          </w:tcPr>
          <w:p w14:paraId="2CD22DE8" w14:textId="77777777" w:rsidR="00F72157" w:rsidRDefault="00F72157" w:rsidP="00526357"/>
        </w:tc>
        <w:tc>
          <w:tcPr>
            <w:tcW w:w="2349" w:type="dxa"/>
          </w:tcPr>
          <w:p w14:paraId="1637E930" w14:textId="6085E093" w:rsidR="00F72157" w:rsidRDefault="008905FA" w:rsidP="00526357">
            <w:r>
              <w:t>Problème législatives 2022</w:t>
            </w:r>
          </w:p>
        </w:tc>
      </w:tr>
      <w:tr w:rsidR="00F72157" w14:paraId="476AB55B" w14:textId="77777777" w:rsidTr="00CC7EDC">
        <w:tc>
          <w:tcPr>
            <w:tcW w:w="2349" w:type="dxa"/>
          </w:tcPr>
          <w:p w14:paraId="6BAD77A3" w14:textId="77777777" w:rsidR="00F72157" w:rsidRDefault="00F72157" w:rsidP="00526357"/>
        </w:tc>
        <w:tc>
          <w:tcPr>
            <w:tcW w:w="2349" w:type="dxa"/>
          </w:tcPr>
          <w:p w14:paraId="78D387D2" w14:textId="77777777" w:rsidR="00F72157" w:rsidRDefault="00F72157" w:rsidP="00526357"/>
        </w:tc>
        <w:tc>
          <w:tcPr>
            <w:tcW w:w="2349" w:type="dxa"/>
          </w:tcPr>
          <w:p w14:paraId="660E7ACC" w14:textId="77777777" w:rsidR="00F72157" w:rsidRDefault="00F72157" w:rsidP="00526357"/>
        </w:tc>
        <w:tc>
          <w:tcPr>
            <w:tcW w:w="2349" w:type="dxa"/>
          </w:tcPr>
          <w:p w14:paraId="5489D985" w14:textId="77777777" w:rsidR="00F72157" w:rsidRDefault="00F72157" w:rsidP="00526357"/>
        </w:tc>
      </w:tr>
    </w:tbl>
    <w:p w14:paraId="0F33EE0C" w14:textId="4A0BE312" w:rsidR="009611D6" w:rsidRDefault="009611D6" w:rsidP="00084EAE"/>
    <w:p w14:paraId="4512FD16" w14:textId="4571AA46" w:rsidR="008905FA" w:rsidRPr="00F00F45" w:rsidRDefault="008905FA" w:rsidP="00084EAE">
      <w:r>
        <w:t xml:space="preserve">Toutes les variables ne sont pas présentes dans toutes les bases. Par exemple, </w:t>
      </w:r>
      <w:r w:rsidR="008E4537">
        <w:t xml:space="preserve">la date de naissance ou la CSP/PCS du candidat ne sont présentes que pour les élections les plus récentes.  </w:t>
      </w:r>
    </w:p>
    <w:p w14:paraId="793E3514" w14:textId="5C9A91E4" w:rsidR="00097C1A" w:rsidRPr="00F00F45" w:rsidRDefault="00097C1A" w:rsidP="00097C1A"/>
    <w:p w14:paraId="30DBC6B9" w14:textId="14625CD8" w:rsidR="00097C1A" w:rsidRPr="00DC69C2" w:rsidRDefault="00097C1A" w:rsidP="00097C1A">
      <w:pPr>
        <w:rPr>
          <w:b/>
          <w:bCs/>
        </w:rPr>
      </w:pPr>
      <w:r w:rsidRPr="00DC69C2">
        <w:rPr>
          <w:b/>
          <w:bCs/>
        </w:rPr>
        <w:t xml:space="preserve">Procédure d’identification des candidats. </w:t>
      </w:r>
    </w:p>
    <w:p w14:paraId="4384922F" w14:textId="77777777" w:rsidR="00A4125C" w:rsidRPr="00F00F45" w:rsidRDefault="00A4125C" w:rsidP="00097C1A"/>
    <w:p w14:paraId="3C416B94" w14:textId="5542D96A" w:rsidR="0011310A" w:rsidRPr="00F00F45" w:rsidRDefault="00AD09F8" w:rsidP="00C268C7">
      <w:pPr>
        <w:jc w:val="both"/>
      </w:pPr>
      <w:r w:rsidRPr="00F00F45">
        <w:t xml:space="preserve">La variable </w:t>
      </w:r>
      <w:proofErr w:type="spellStart"/>
      <w:r w:rsidRPr="00F00F45">
        <w:t>id_std</w:t>
      </w:r>
      <w:proofErr w:type="spellEnd"/>
      <w:r w:rsidRPr="00F00F45">
        <w:t xml:space="preserve"> vise faciliter le repérage de toutes les élections auxquelles une même personne se serait présentée, ainsi que toutes les positions politiques qu’elle aurait occupé. </w:t>
      </w:r>
      <w:r w:rsidR="00A4125C" w:rsidRPr="00F00F45">
        <w:t xml:space="preserve">Nous l’avons construite nous-même afin d’éviter les problèmes d’homonymie (nécessairement présents lorsque l’on commence à inclure les élections locales, où le nombre de candidats atteint plusieurs dizaines de milliers). </w:t>
      </w:r>
      <w:r w:rsidR="00957A5B" w:rsidRPr="00F00F45">
        <w:t xml:space="preserve">Le problème de relier des entrées </w:t>
      </w:r>
      <w:r w:rsidR="0011310A" w:rsidRPr="00F00F45">
        <w:t>de différentes</w:t>
      </w:r>
      <w:r w:rsidR="00957A5B" w:rsidRPr="00F00F45">
        <w:t xml:space="preserve"> bases </w:t>
      </w:r>
      <w:r w:rsidR="0011310A" w:rsidRPr="00F00F45">
        <w:t xml:space="preserve">est </w:t>
      </w:r>
      <w:r w:rsidR="00957A5B" w:rsidRPr="00F00F45">
        <w:t>abordé dans la littérature informatique du « record linkage</w:t>
      </w:r>
      <w:r w:rsidR="0011310A" w:rsidRPr="00F00F45">
        <w:t xml:space="preserve"> », et notre procédure s’en inspire. </w:t>
      </w:r>
      <w:r w:rsidR="00C268C7" w:rsidRPr="00F00F45">
        <w:t xml:space="preserve"> </w:t>
      </w:r>
    </w:p>
    <w:p w14:paraId="16CE41D1" w14:textId="77777777" w:rsidR="0011310A" w:rsidRPr="00F00F45" w:rsidRDefault="0011310A" w:rsidP="00C268C7">
      <w:pPr>
        <w:jc w:val="both"/>
      </w:pPr>
    </w:p>
    <w:p w14:paraId="2B128A11" w14:textId="0A115051" w:rsidR="002B736A" w:rsidRPr="00F00F45" w:rsidRDefault="00C268C7" w:rsidP="00C268C7">
      <w:pPr>
        <w:jc w:val="both"/>
      </w:pPr>
      <w:r w:rsidRPr="00F00F45">
        <w:lastRenderedPageBreak/>
        <w:t xml:space="preserve">Nous définissons une procédure à partir d’une paire d’élections (A, B). </w:t>
      </w:r>
      <w:r w:rsidR="000F5554" w:rsidRPr="00F00F45">
        <w:t xml:space="preserve">Nous utilisons trois informations comme </w:t>
      </w:r>
      <w:r w:rsidR="0011310A" w:rsidRPr="00F00F45">
        <w:t xml:space="preserve">première </w:t>
      </w:r>
      <w:r w:rsidR="000F5554" w:rsidRPr="00F00F45">
        <w:t>identification</w:t>
      </w:r>
      <w:r w:rsidR="0011310A" w:rsidRPr="00F00F45">
        <w:t xml:space="preserve"> d’un candidat </w:t>
      </w:r>
      <w:r w:rsidR="000F5554" w:rsidRPr="00F00F45">
        <w:t xml:space="preserve">: le nom, le prénom et la date de naissance. Si la date de naissance n’est pas présente dans </w:t>
      </w:r>
      <w:r w:rsidR="00F00F45" w:rsidRPr="00F00F45">
        <w:t>un des</w:t>
      </w:r>
      <w:r w:rsidR="000F5554" w:rsidRPr="00F00F45">
        <w:t xml:space="preserve"> fichier</w:t>
      </w:r>
      <w:r w:rsidR="00F00F45" w:rsidRPr="00F00F45">
        <w:t xml:space="preserve"> d’élection</w:t>
      </w:r>
      <w:r w:rsidR="000F5554" w:rsidRPr="00F00F45">
        <w:t xml:space="preserve">, nous ne gardons que le nom et le prénom. Nous comptons le nombre d’occurrence du couple (nom, prénom) dans chacune des bases A et B. </w:t>
      </w:r>
    </w:p>
    <w:p w14:paraId="2EC5E428" w14:textId="3DEBBAB3" w:rsidR="00C268C7" w:rsidRPr="002C6E5C" w:rsidRDefault="002B736A" w:rsidP="002B736A">
      <w:pPr>
        <w:pStyle w:val="Paragraphedeliste"/>
        <w:numPr>
          <w:ilvl w:val="0"/>
          <w:numId w:val="11"/>
        </w:numPr>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pPr>
      <w:r w:rsidRPr="002C6E5C">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t xml:space="preserve">Si ce couple est présent une (et une seule) fois dans chaque élection A et B, nous réalisons le lien et considérons que les deux candidatures correspondent à la même personne. </w:t>
      </w:r>
    </w:p>
    <w:p w14:paraId="17664C48" w14:textId="721126BB" w:rsidR="002B736A" w:rsidRPr="002C6E5C" w:rsidRDefault="002B736A" w:rsidP="002B736A">
      <w:pPr>
        <w:pStyle w:val="Paragraphedeliste"/>
        <w:numPr>
          <w:ilvl w:val="0"/>
          <w:numId w:val="11"/>
        </w:numPr>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pPr>
      <w:r w:rsidRPr="002C6E5C">
        <w:rPr>
          <w:rFonts w:ascii="Times New Roman" w:hAnsi="Times New Roman" w:cs="Times New Roman"/>
          <w:color w:val="auto"/>
          <w14:textFill>
            <w14:solidFill>
              <w14:srgbClr w14:val="000000">
                <w14:lumMod w14:val="85000"/>
                <w14:lumOff w14:val="15000"/>
                <w14:lumMod w14:val="25000"/>
                <w14:lumMod w14:val="85000"/>
                <w14:lumOff w14:val="15000"/>
              </w14:srgbClr>
            </w14:solidFill>
          </w14:textFill>
        </w:rPr>
        <w:t xml:space="preserve">Si le couple est présent plus d’une fois dans une des deux élections, nous ne relions deux candidatures que si elles ont lieu dans la même unité géographique. </w:t>
      </w:r>
    </w:p>
    <w:p w14:paraId="1707BB90" w14:textId="77F23FFB" w:rsidR="002B736A" w:rsidRPr="00F00F45" w:rsidRDefault="002B736A" w:rsidP="002B736A"/>
    <w:p w14:paraId="72BFE84B" w14:textId="73205CAF" w:rsidR="002B736A" w:rsidRPr="00F00F45" w:rsidRDefault="002B736A" w:rsidP="00C268C7">
      <w:pPr>
        <w:jc w:val="both"/>
      </w:pPr>
      <w:r w:rsidRPr="00F00F45">
        <w:t xml:space="preserve">Dans le second cas, l’unité géographique est déterminée comme l’unité la plus précise à laquelle il est possible de comparer les deux élections. Si A est une élection départementale et B une élection régionale, le niveau le plus précis auquel il est possible de comparer les élections est la région. Si A est une élection municipale et B une élection départementale, le niveau </w:t>
      </w:r>
      <w:r w:rsidR="00BF0B87" w:rsidRPr="00F00F45">
        <w:t xml:space="preserve">le plus précis est le département. Nous rajoutons une exception pour les élections municipales, qui représentent un très grand nombre de candidats : nous n’autorisons, dans ce cas, qu’un recoupement avec des élections </w:t>
      </w:r>
      <w:r w:rsidR="00E05C59" w:rsidRPr="00F00F45">
        <w:t xml:space="preserve">de niveau départemental ou inférieur. </w:t>
      </w:r>
    </w:p>
    <w:p w14:paraId="669410B3" w14:textId="7F268DE5" w:rsidR="002B736A" w:rsidRPr="00F00F45" w:rsidRDefault="002B736A" w:rsidP="00C268C7">
      <w:pPr>
        <w:jc w:val="both"/>
      </w:pPr>
    </w:p>
    <w:p w14:paraId="051E8168" w14:textId="18FCDA01" w:rsidR="00666C1E" w:rsidRPr="00F00F45" w:rsidRDefault="00666C1E" w:rsidP="00C268C7">
      <w:pPr>
        <w:jc w:val="both"/>
      </w:pPr>
      <w:r w:rsidRPr="00F00F45">
        <w:t xml:space="preserve">Nous réalisons la procédure de recoupement sur tous les couples (A, B) d’élections du total. Nous obtenons ensuite une liste de tous les liens entre candidatures, et nous </w:t>
      </w:r>
      <w:proofErr w:type="spellStart"/>
      <w:r w:rsidRPr="00F00F45">
        <w:t>agrégons</w:t>
      </w:r>
      <w:proofErr w:type="spellEnd"/>
      <w:r w:rsidRPr="00F00F45">
        <w:t xml:space="preserve"> cette liste par transitivité pour produire un identifiant global. </w:t>
      </w:r>
    </w:p>
    <w:p w14:paraId="37441641" w14:textId="4A1696CD" w:rsidR="000B798F" w:rsidRPr="00F00F45" w:rsidRDefault="000B798F" w:rsidP="00C268C7">
      <w:pPr>
        <w:jc w:val="both"/>
      </w:pPr>
    </w:p>
    <w:p w14:paraId="5FA4127C" w14:textId="77777777" w:rsidR="000B798F" w:rsidRPr="00F00F45" w:rsidRDefault="000B798F" w:rsidP="00C268C7">
      <w:pPr>
        <w:jc w:val="both"/>
      </w:pPr>
    </w:p>
    <w:sectPr w:rsidR="000B798F" w:rsidRPr="00F00F45" w:rsidSect="00914123">
      <w:footerReference w:type="even" r:id="rId9"/>
      <w:footerReference w:type="default" r:id="rId1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376A" w14:textId="77777777" w:rsidR="00B72C9B" w:rsidRDefault="00B72C9B" w:rsidP="007C0523">
      <w:r>
        <w:separator/>
      </w:r>
    </w:p>
  </w:endnote>
  <w:endnote w:type="continuationSeparator" w:id="0">
    <w:p w14:paraId="613F8E84" w14:textId="77777777" w:rsidR="00B72C9B" w:rsidRDefault="00B72C9B" w:rsidP="007C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931511"/>
      <w:docPartObj>
        <w:docPartGallery w:val="Page Numbers (Bottom of Page)"/>
        <w:docPartUnique/>
      </w:docPartObj>
    </w:sdtPr>
    <w:sdtEndPr>
      <w:rPr>
        <w:rStyle w:val="Numrodepage"/>
      </w:rPr>
    </w:sdtEndPr>
    <w:sdtContent>
      <w:p w14:paraId="7C4D401E" w14:textId="6905076F"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1C9B531" w14:textId="77777777" w:rsidR="00FA0DA6" w:rsidRDefault="00FA0DA6" w:rsidP="00FA0D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5123058"/>
      <w:docPartObj>
        <w:docPartGallery w:val="Page Numbers (Bottom of Page)"/>
        <w:docPartUnique/>
      </w:docPartObj>
    </w:sdtPr>
    <w:sdtEndPr>
      <w:rPr>
        <w:rStyle w:val="Numrodepage"/>
      </w:rPr>
    </w:sdtEndPr>
    <w:sdtContent>
      <w:p w14:paraId="47CE21EB" w14:textId="7E48676C" w:rsidR="00FA0DA6" w:rsidRDefault="00FA0DA6" w:rsidP="0086521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32CBF52F" w14:textId="77777777" w:rsidR="00FA0DA6" w:rsidRDefault="00FA0DA6" w:rsidP="00FA0D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47E7" w14:textId="77777777" w:rsidR="00B72C9B" w:rsidRDefault="00B72C9B" w:rsidP="007C0523">
      <w:r>
        <w:separator/>
      </w:r>
    </w:p>
  </w:footnote>
  <w:footnote w:type="continuationSeparator" w:id="0">
    <w:p w14:paraId="3FD060CB" w14:textId="77777777" w:rsidR="00B72C9B" w:rsidRDefault="00B72C9B" w:rsidP="007C0523">
      <w:r>
        <w:continuationSeparator/>
      </w:r>
    </w:p>
  </w:footnote>
  <w:footnote w:id="1">
    <w:p w14:paraId="2F4DD7D5" w14:textId="5E48D90B" w:rsidR="00E15FF6" w:rsidRPr="00E15FF6" w:rsidRDefault="00E15FF6" w:rsidP="00E15FF6">
      <w:pPr>
        <w:spacing w:line="276" w:lineRule="auto"/>
        <w:rPr>
          <w:i/>
          <w:iCs/>
          <w:sz w:val="28"/>
          <w:szCs w:val="28"/>
        </w:rPr>
      </w:pPr>
      <w:r w:rsidRPr="00E15FF6">
        <w:rPr>
          <w:rStyle w:val="Appelnotedebasdep"/>
          <w:i/>
          <w:iCs/>
          <w:sz w:val="22"/>
          <w:szCs w:val="22"/>
        </w:rPr>
        <w:footnoteRef/>
      </w:r>
      <w:r w:rsidRPr="00E15FF6">
        <w:rPr>
          <w:i/>
          <w:iCs/>
          <w:sz w:val="22"/>
          <w:szCs w:val="22"/>
        </w:rPr>
        <w:t xml:space="preserve"> Dans le cas où une élection est locale (par exemple les municipales), les informations des niveaux supérieurs sont déduites. Par exemple, une candidature aux municipales de Paris, bien qu’elle soit identifiant au niveau municipal, a également les champs de département et de région renseignés. Le code régional principal retenu est celui des nouvelles régions après la réforme de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1256EDA8"/>
    <w:lvl w:ilvl="0" w:tplc="CEB81C82">
      <w:start w:val="1"/>
      <w:numFmt w:val="bullet"/>
      <w:pStyle w:val="Citation"/>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15BDE"/>
    <w:multiLevelType w:val="hybridMultilevel"/>
    <w:tmpl w:val="4E5C9B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8D60216"/>
    <w:multiLevelType w:val="hybridMultilevel"/>
    <w:tmpl w:val="BF9C681E"/>
    <w:lvl w:ilvl="0" w:tplc="D72C610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367953"/>
    <w:multiLevelType w:val="hybridMultilevel"/>
    <w:tmpl w:val="0322A7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2D021D7"/>
    <w:multiLevelType w:val="hybridMultilevel"/>
    <w:tmpl w:val="C8CCB5D0"/>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3A3C3D"/>
    <w:multiLevelType w:val="hybridMultilevel"/>
    <w:tmpl w:val="501CD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B062242"/>
    <w:multiLevelType w:val="hybridMultilevel"/>
    <w:tmpl w:val="4A58AADE"/>
    <w:lvl w:ilvl="0" w:tplc="5172E8C4">
      <w:start w:val="1"/>
      <w:numFmt w:val="bullet"/>
      <w:lvlText w:val="-"/>
      <w:lvlJc w:val="left"/>
      <w:pPr>
        <w:ind w:left="360" w:hanging="360"/>
      </w:pPr>
      <w:rPr>
        <w:rFonts w:ascii="Garamond" w:eastAsiaTheme="minorHAnsi" w:hAnsi="Garamond"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B6B3FE5"/>
    <w:multiLevelType w:val="hybridMultilevel"/>
    <w:tmpl w:val="EBB4D6A2"/>
    <w:lvl w:ilvl="0" w:tplc="0000012D">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5626436">
    <w:abstractNumId w:val="0"/>
  </w:num>
  <w:num w:numId="2" w16cid:durableId="1814636229">
    <w:abstractNumId w:val="2"/>
  </w:num>
  <w:num w:numId="3" w16cid:durableId="795368069">
    <w:abstractNumId w:val="5"/>
  </w:num>
  <w:num w:numId="4" w16cid:durableId="1848597395">
    <w:abstractNumId w:val="3"/>
  </w:num>
  <w:num w:numId="5" w16cid:durableId="1909463779">
    <w:abstractNumId w:val="1"/>
  </w:num>
  <w:num w:numId="6" w16cid:durableId="2036104866">
    <w:abstractNumId w:val="2"/>
    <w:lvlOverride w:ilvl="0">
      <w:startOverride w:val="1"/>
    </w:lvlOverride>
  </w:num>
  <w:num w:numId="7" w16cid:durableId="748574069">
    <w:abstractNumId w:val="2"/>
    <w:lvlOverride w:ilvl="0">
      <w:startOverride w:val="1"/>
    </w:lvlOverride>
  </w:num>
  <w:num w:numId="8" w16cid:durableId="180625510">
    <w:abstractNumId w:val="2"/>
    <w:lvlOverride w:ilvl="0">
      <w:startOverride w:val="1"/>
    </w:lvlOverride>
  </w:num>
  <w:num w:numId="9" w16cid:durableId="1981613010">
    <w:abstractNumId w:val="4"/>
  </w:num>
  <w:num w:numId="10" w16cid:durableId="910967132">
    <w:abstractNumId w:val="7"/>
  </w:num>
  <w:num w:numId="11" w16cid:durableId="110784457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FR" w:vendorID="64" w:dllVersion="4096" w:nlCheck="1" w:checkStyle="0"/>
  <w:activeWritingStyle w:appName="MSWord" w:lang="fr-FR" w:vendorID="64" w:dllVersion="0" w:nlCheck="1" w:checkStyle="0"/>
  <w:proofState w:spelling="clean"/>
  <w:attachedTemplate r:id="rId1"/>
  <w:defaultTabStop w:val="340"/>
  <w:autoHyphenation/>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CE"/>
    <w:rsid w:val="000121F1"/>
    <w:rsid w:val="00013C89"/>
    <w:rsid w:val="0001573F"/>
    <w:rsid w:val="00015E14"/>
    <w:rsid w:val="00016419"/>
    <w:rsid w:val="000212CF"/>
    <w:rsid w:val="00033119"/>
    <w:rsid w:val="0003643B"/>
    <w:rsid w:val="00053AE0"/>
    <w:rsid w:val="00053D43"/>
    <w:rsid w:val="00062177"/>
    <w:rsid w:val="00067F3C"/>
    <w:rsid w:val="00084EAE"/>
    <w:rsid w:val="00093AA7"/>
    <w:rsid w:val="00096A16"/>
    <w:rsid w:val="00097C1A"/>
    <w:rsid w:val="000A002A"/>
    <w:rsid w:val="000A7CD2"/>
    <w:rsid w:val="000B777D"/>
    <w:rsid w:val="000B798F"/>
    <w:rsid w:val="000E0148"/>
    <w:rsid w:val="000E4AB0"/>
    <w:rsid w:val="000E6722"/>
    <w:rsid w:val="000F525C"/>
    <w:rsid w:val="000F5554"/>
    <w:rsid w:val="0011310A"/>
    <w:rsid w:val="001260F2"/>
    <w:rsid w:val="00132CDD"/>
    <w:rsid w:val="00143B09"/>
    <w:rsid w:val="00147646"/>
    <w:rsid w:val="00155337"/>
    <w:rsid w:val="001773C0"/>
    <w:rsid w:val="001A019C"/>
    <w:rsid w:val="001A1302"/>
    <w:rsid w:val="001A6E7C"/>
    <w:rsid w:val="001B4CAD"/>
    <w:rsid w:val="001C393D"/>
    <w:rsid w:val="001F48C0"/>
    <w:rsid w:val="00244B87"/>
    <w:rsid w:val="00253FEF"/>
    <w:rsid w:val="002A6FE7"/>
    <w:rsid w:val="002B3EE6"/>
    <w:rsid w:val="002B736A"/>
    <w:rsid w:val="002C6E5C"/>
    <w:rsid w:val="00334C67"/>
    <w:rsid w:val="00340D17"/>
    <w:rsid w:val="00353EFE"/>
    <w:rsid w:val="003A571E"/>
    <w:rsid w:val="003C0380"/>
    <w:rsid w:val="003F1B0E"/>
    <w:rsid w:val="00451263"/>
    <w:rsid w:val="0045552B"/>
    <w:rsid w:val="004650E0"/>
    <w:rsid w:val="00480014"/>
    <w:rsid w:val="004A7EAC"/>
    <w:rsid w:val="004E6547"/>
    <w:rsid w:val="00514C22"/>
    <w:rsid w:val="00517BC8"/>
    <w:rsid w:val="00526357"/>
    <w:rsid w:val="00536706"/>
    <w:rsid w:val="00542043"/>
    <w:rsid w:val="00565DF0"/>
    <w:rsid w:val="00580DC1"/>
    <w:rsid w:val="005872E1"/>
    <w:rsid w:val="005A2D77"/>
    <w:rsid w:val="005B2045"/>
    <w:rsid w:val="005C1E41"/>
    <w:rsid w:val="005C79BD"/>
    <w:rsid w:val="005E1182"/>
    <w:rsid w:val="00621D11"/>
    <w:rsid w:val="00646474"/>
    <w:rsid w:val="00651651"/>
    <w:rsid w:val="00651F81"/>
    <w:rsid w:val="00655C87"/>
    <w:rsid w:val="00657835"/>
    <w:rsid w:val="00661E25"/>
    <w:rsid w:val="00663C5E"/>
    <w:rsid w:val="00666C1E"/>
    <w:rsid w:val="00696AE8"/>
    <w:rsid w:val="006B3EEB"/>
    <w:rsid w:val="006B6829"/>
    <w:rsid w:val="006E55C4"/>
    <w:rsid w:val="006F7CF1"/>
    <w:rsid w:val="0078696D"/>
    <w:rsid w:val="007878CF"/>
    <w:rsid w:val="007C0523"/>
    <w:rsid w:val="00824564"/>
    <w:rsid w:val="00856988"/>
    <w:rsid w:val="008662BB"/>
    <w:rsid w:val="008905FA"/>
    <w:rsid w:val="008E4537"/>
    <w:rsid w:val="008E4F8E"/>
    <w:rsid w:val="008F6ADF"/>
    <w:rsid w:val="0091131A"/>
    <w:rsid w:val="009125A5"/>
    <w:rsid w:val="0093499C"/>
    <w:rsid w:val="00953B36"/>
    <w:rsid w:val="00957A5B"/>
    <w:rsid w:val="009611D6"/>
    <w:rsid w:val="00981C0E"/>
    <w:rsid w:val="009847CE"/>
    <w:rsid w:val="009A36D2"/>
    <w:rsid w:val="009C7DCD"/>
    <w:rsid w:val="009D77BD"/>
    <w:rsid w:val="009E37F3"/>
    <w:rsid w:val="00A2267C"/>
    <w:rsid w:val="00A23B0C"/>
    <w:rsid w:val="00A332B4"/>
    <w:rsid w:val="00A33FDB"/>
    <w:rsid w:val="00A4125C"/>
    <w:rsid w:val="00A53537"/>
    <w:rsid w:val="00A61121"/>
    <w:rsid w:val="00A9200A"/>
    <w:rsid w:val="00A92AE9"/>
    <w:rsid w:val="00AA3CD5"/>
    <w:rsid w:val="00AD09F8"/>
    <w:rsid w:val="00AD489D"/>
    <w:rsid w:val="00AD7082"/>
    <w:rsid w:val="00AF07C2"/>
    <w:rsid w:val="00B21C2D"/>
    <w:rsid w:val="00B22592"/>
    <w:rsid w:val="00B23EC2"/>
    <w:rsid w:val="00B56C37"/>
    <w:rsid w:val="00B604D3"/>
    <w:rsid w:val="00B72C9B"/>
    <w:rsid w:val="00B8344A"/>
    <w:rsid w:val="00BA25D0"/>
    <w:rsid w:val="00BE3BAF"/>
    <w:rsid w:val="00BF0B87"/>
    <w:rsid w:val="00BF5236"/>
    <w:rsid w:val="00C13CE3"/>
    <w:rsid w:val="00C25C98"/>
    <w:rsid w:val="00C268C7"/>
    <w:rsid w:val="00C316E0"/>
    <w:rsid w:val="00C90A5D"/>
    <w:rsid w:val="00CA330E"/>
    <w:rsid w:val="00CB4C18"/>
    <w:rsid w:val="00CC7EDC"/>
    <w:rsid w:val="00CD0583"/>
    <w:rsid w:val="00CF60DB"/>
    <w:rsid w:val="00D0115A"/>
    <w:rsid w:val="00D10491"/>
    <w:rsid w:val="00D559CB"/>
    <w:rsid w:val="00D6449A"/>
    <w:rsid w:val="00D66378"/>
    <w:rsid w:val="00DA53C8"/>
    <w:rsid w:val="00DB15AB"/>
    <w:rsid w:val="00DC69C2"/>
    <w:rsid w:val="00DE0B6F"/>
    <w:rsid w:val="00DF74AC"/>
    <w:rsid w:val="00E05C59"/>
    <w:rsid w:val="00E15FF6"/>
    <w:rsid w:val="00E313D1"/>
    <w:rsid w:val="00E528C1"/>
    <w:rsid w:val="00E7348E"/>
    <w:rsid w:val="00E86CE6"/>
    <w:rsid w:val="00E96CD8"/>
    <w:rsid w:val="00EB66F5"/>
    <w:rsid w:val="00ED6B0A"/>
    <w:rsid w:val="00EE5CE3"/>
    <w:rsid w:val="00EF283B"/>
    <w:rsid w:val="00EF4DD9"/>
    <w:rsid w:val="00F00F45"/>
    <w:rsid w:val="00F327A3"/>
    <w:rsid w:val="00F3697C"/>
    <w:rsid w:val="00F62B95"/>
    <w:rsid w:val="00F70A81"/>
    <w:rsid w:val="00F72157"/>
    <w:rsid w:val="00F8504B"/>
    <w:rsid w:val="00FA0DA6"/>
    <w:rsid w:val="00FC6C1C"/>
    <w:rsid w:val="00FE1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1BA0"/>
  <w15:chartTrackingRefBased/>
  <w15:docId w15:val="{31B1FE73-6D4F-9B4B-B26E-1BCA7A3B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3B"/>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1773C0"/>
    <w:pPr>
      <w:keepNext/>
      <w:keepLines/>
      <w:spacing w:before="480" w:line="276" w:lineRule="auto"/>
      <w:outlineLvl w:val="0"/>
    </w:pPr>
    <w:rPr>
      <w:rFonts w:ascii="Garamond" w:eastAsiaTheme="majorEastAsia" w:hAnsi="Garamond" w:cstheme="majorBidi"/>
      <w:b/>
      <w:bCs/>
      <w:color w:val="C00000"/>
      <w:sz w:val="32"/>
      <w:szCs w:val="32"/>
    </w:rPr>
  </w:style>
  <w:style w:type="paragraph" w:styleId="Titre2">
    <w:name w:val="heading 2"/>
    <w:basedOn w:val="Normal"/>
    <w:next w:val="Normal"/>
    <w:link w:val="Titre2Car"/>
    <w:uiPriority w:val="9"/>
    <w:unhideWhenUsed/>
    <w:qFormat/>
    <w:rsid w:val="009C7DCD"/>
    <w:pPr>
      <w:keepNext/>
      <w:keepLines/>
      <w:spacing w:before="40" w:line="276" w:lineRule="auto"/>
      <w:jc w:val="both"/>
      <w:outlineLvl w:val="1"/>
    </w:pPr>
    <w:rPr>
      <w:rFonts w:ascii="Garamond" w:eastAsiaTheme="minorHAnsi" w:hAnsi="Garamond" w:cstheme="minorHAnsi"/>
      <w:b/>
      <w:color w:val="C00000"/>
      <w:sz w:val="30"/>
      <w:szCs w:val="30"/>
      <w:u w:val="single"/>
      <w:lang w:eastAsia="en-US"/>
    </w:rPr>
  </w:style>
  <w:style w:type="paragraph" w:styleId="Titre3">
    <w:name w:val="heading 3"/>
    <w:basedOn w:val="Titre2"/>
    <w:next w:val="Normal"/>
    <w:link w:val="Titre3Car"/>
    <w:uiPriority w:val="9"/>
    <w:unhideWhenUsed/>
    <w:qFormat/>
    <w:rsid w:val="009C7DCD"/>
    <w:pPr>
      <w:numPr>
        <w:numId w:val="2"/>
      </w:numPr>
      <w:spacing w:before="0"/>
      <w:outlineLvl w:val="2"/>
    </w:pPr>
    <w:rPr>
      <w:color w:val="0070C0"/>
      <w:sz w:val="26"/>
      <w:szCs w:val="26"/>
    </w:rPr>
  </w:style>
  <w:style w:type="paragraph" w:styleId="Titre4">
    <w:name w:val="heading 4"/>
    <w:basedOn w:val="Normal"/>
    <w:next w:val="Normal"/>
    <w:link w:val="Titre4Car"/>
    <w:uiPriority w:val="9"/>
    <w:unhideWhenUsed/>
    <w:qFormat/>
    <w:rsid w:val="001773C0"/>
    <w:pPr>
      <w:spacing w:line="276" w:lineRule="auto"/>
      <w:ind w:left="340"/>
      <w:jc w:val="both"/>
      <w:outlineLvl w:val="3"/>
    </w:pPr>
    <w:rPr>
      <w:rFonts w:ascii="Garamond" w:eastAsiaTheme="minorHAnsi" w:hAnsi="Garamond" w:cstheme="minorHAnsi"/>
      <w:b/>
      <w:color w:val="5B9BD5" w:themeColor="accent5"/>
      <w:szCs w:val="28"/>
      <w:u w:val="single"/>
    </w:rPr>
  </w:style>
  <w:style w:type="paragraph" w:styleId="Titre5">
    <w:name w:val="heading 5"/>
    <w:basedOn w:val="Normal"/>
    <w:next w:val="Normal"/>
    <w:link w:val="Titre5Car"/>
    <w:uiPriority w:val="9"/>
    <w:unhideWhenUsed/>
    <w:qFormat/>
    <w:rsid w:val="001773C0"/>
    <w:pPr>
      <w:keepNext/>
      <w:keepLines/>
      <w:spacing w:before="40" w:line="276" w:lineRule="auto"/>
      <w:jc w:val="both"/>
      <w:outlineLvl w:val="4"/>
    </w:pPr>
    <w:rPr>
      <w:rFonts w:ascii="Garamond" w:eastAsiaTheme="majorEastAsia" w:hAnsi="Garamond" w:cstheme="majorBidi"/>
      <w:color w:val="00B050"/>
      <w:u w:val="single"/>
    </w:rPr>
  </w:style>
  <w:style w:type="paragraph" w:styleId="Titre6">
    <w:name w:val="heading 6"/>
    <w:basedOn w:val="Normal"/>
    <w:next w:val="Normal"/>
    <w:link w:val="Titre6Car"/>
    <w:uiPriority w:val="9"/>
    <w:semiHidden/>
    <w:unhideWhenUsed/>
    <w:rsid w:val="00E528C1"/>
    <w:pPr>
      <w:keepNext/>
      <w:keepLines/>
      <w:spacing w:before="40" w:line="276" w:lineRule="auto"/>
      <w:jc w:val="both"/>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3C0"/>
    <w:rPr>
      <w:rFonts w:ascii="Garamond" w:eastAsiaTheme="majorEastAsia" w:hAnsi="Garamond" w:cstheme="majorBidi"/>
      <w:b/>
      <w:bCs/>
      <w:color w:val="C00000"/>
      <w:sz w:val="32"/>
      <w:szCs w:val="32"/>
      <w:lang w:eastAsia="fr-FR"/>
    </w:rPr>
  </w:style>
  <w:style w:type="character" w:customStyle="1" w:styleId="Titre2Car">
    <w:name w:val="Titre 2 Car"/>
    <w:basedOn w:val="Policepardfaut"/>
    <w:link w:val="Titre2"/>
    <w:uiPriority w:val="9"/>
    <w:rsid w:val="009C7DCD"/>
    <w:rPr>
      <w:rFonts w:ascii="Garamond" w:hAnsi="Garamond" w:cstheme="minorHAnsi"/>
      <w:b/>
      <w:color w:val="C00000"/>
      <w:sz w:val="30"/>
      <w:szCs w:val="30"/>
      <w:u w:val="single"/>
    </w:rPr>
  </w:style>
  <w:style w:type="paragraph" w:styleId="Paragraphedeliste">
    <w:name w:val="List Paragraph"/>
    <w:basedOn w:val="Normal"/>
    <w:uiPriority w:val="34"/>
    <w:rsid w:val="00DF74AC"/>
    <w:pPr>
      <w:spacing w:line="276" w:lineRule="auto"/>
      <w:ind w:left="720"/>
      <w:contextualSpacing/>
      <w:jc w:val="both"/>
    </w:pPr>
    <w:rPr>
      <w:rFonts w:ascii="Garamond" w:eastAsiaTheme="minorEastAsia" w:hAnsi="Garamond" w:cstheme="minorHAnsi"/>
      <w:color w:val="000000" w:themeColor="text1"/>
      <w14:textFill>
        <w14:solidFill>
          <w14:schemeClr w14:val="tx1">
            <w14:lumMod w14:val="85000"/>
            <w14:lumOff w14:val="15000"/>
            <w14:lumMod w14:val="25000"/>
            <w14:lumMod w14:val="85000"/>
            <w14:lumOff w14:val="15000"/>
          </w14:schemeClr>
        </w14:solidFill>
      </w14:textFill>
    </w:rPr>
  </w:style>
  <w:style w:type="paragraph" w:styleId="Sous-titre">
    <w:name w:val="Subtitle"/>
    <w:basedOn w:val="Normal"/>
    <w:next w:val="Normal"/>
    <w:link w:val="Sous-titreCar"/>
    <w:uiPriority w:val="11"/>
    <w:rsid w:val="00C13CE3"/>
    <w:pPr>
      <w:numPr>
        <w:ilvl w:val="1"/>
      </w:numPr>
      <w:spacing w:after="160" w:line="276" w:lineRule="auto"/>
      <w:jc w:val="both"/>
    </w:pPr>
    <w:rPr>
      <w:rFonts w:ascii="Garamond" w:eastAsiaTheme="minorEastAsia" w:hAnsi="Garamond" w:cstheme="minorHAnsi"/>
      <w:color w:val="000000" w:themeColor="text1"/>
      <w:spacing w:val="15"/>
      <w:szCs w:val="22"/>
      <w14:textFill>
        <w14:solidFill>
          <w14:schemeClr w14:val="tx1">
            <w14:lumMod w14:val="65000"/>
            <w14:lumOff w14:val="35000"/>
            <w14:lumMod w14:val="25000"/>
          </w14:schemeClr>
        </w14:solidFill>
      </w14:textFill>
    </w:rPr>
  </w:style>
  <w:style w:type="paragraph" w:styleId="Sansinterligne">
    <w:name w:val="No Spacing"/>
    <w:aliases w:val="Idée secondaire"/>
    <w:basedOn w:val="Texte"/>
    <w:uiPriority w:val="1"/>
    <w:rsid w:val="001A1302"/>
  </w:style>
  <w:style w:type="character" w:customStyle="1" w:styleId="Sous-titreCar">
    <w:name w:val="Sous-titre Car"/>
    <w:basedOn w:val="Policepardfaut"/>
    <w:link w:val="Sous-titre"/>
    <w:uiPriority w:val="11"/>
    <w:rsid w:val="00C13CE3"/>
    <w:rPr>
      <w:rFonts w:eastAsiaTheme="minorEastAsia"/>
      <w:color w:val="5A5A5A" w:themeColor="text1" w:themeTint="A5"/>
      <w:spacing w:val="15"/>
      <w:sz w:val="22"/>
      <w:szCs w:val="22"/>
    </w:rPr>
  </w:style>
  <w:style w:type="character" w:customStyle="1" w:styleId="Titre3Car">
    <w:name w:val="Titre 3 Car"/>
    <w:basedOn w:val="Policepardfaut"/>
    <w:link w:val="Titre3"/>
    <w:uiPriority w:val="9"/>
    <w:rsid w:val="009C7DCD"/>
    <w:rPr>
      <w:rFonts w:ascii="Garamond" w:hAnsi="Garamond" w:cstheme="minorHAnsi"/>
      <w:b/>
      <w:color w:val="0070C0"/>
      <w:sz w:val="26"/>
      <w:szCs w:val="26"/>
      <w:u w:val="single"/>
    </w:rPr>
  </w:style>
  <w:style w:type="character" w:customStyle="1" w:styleId="Titre4Car">
    <w:name w:val="Titre 4 Car"/>
    <w:basedOn w:val="Policepardfaut"/>
    <w:link w:val="Titre4"/>
    <w:uiPriority w:val="9"/>
    <w:rsid w:val="001773C0"/>
    <w:rPr>
      <w:rFonts w:ascii="Garamond" w:hAnsi="Garamond" w:cstheme="minorHAnsi"/>
      <w:b/>
      <w:color w:val="5B9BD5" w:themeColor="accent5"/>
      <w:szCs w:val="28"/>
      <w:u w:val="single"/>
      <w:lang w:eastAsia="fr-FR"/>
    </w:rPr>
  </w:style>
  <w:style w:type="character" w:styleId="Rfrencelgre">
    <w:name w:val="Subtle Reference"/>
    <w:uiPriority w:val="31"/>
    <w:rsid w:val="00C90A5D"/>
  </w:style>
  <w:style w:type="paragraph" w:customStyle="1" w:styleId="Texte">
    <w:name w:val="Texte"/>
    <w:basedOn w:val="Normal"/>
    <w:rsid w:val="003A571E"/>
    <w:pPr>
      <w:pBdr>
        <w:top w:val="single" w:sz="4" w:space="1" w:color="auto"/>
        <w:left w:val="single" w:sz="4" w:space="4" w:color="auto"/>
        <w:bottom w:val="single" w:sz="4" w:space="1" w:color="auto"/>
        <w:right w:val="single" w:sz="4" w:space="4" w:color="auto"/>
      </w:pBdr>
      <w:jc w:val="both"/>
    </w:pPr>
    <w:rPr>
      <w:rFonts w:ascii="Garamond" w:eastAsiaTheme="minorHAnsi" w:hAnsi="Garamond" w:cstheme="minorHAnsi"/>
      <w:color w:val="262626" w:themeColor="text1" w:themeTint="D9"/>
      <w:sz w:val="20"/>
      <w:szCs w:val="20"/>
    </w:rPr>
  </w:style>
  <w:style w:type="table" w:styleId="Grilledutableau">
    <w:name w:val="Table Grid"/>
    <w:basedOn w:val="TableauNormal"/>
    <w:uiPriority w:val="39"/>
    <w:rsid w:val="00B83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F48C0"/>
    <w:tblPr>
      <w:tblBorders>
        <w:insideH w:val="single" w:sz="4" w:space="0" w:color="AEAAAA" w:themeColor="background2" w:themeShade="BF"/>
        <w:insideV w:val="single" w:sz="4" w:space="0" w:color="AEAAAA" w:themeColor="background2" w:themeShade="BF"/>
      </w:tblBorders>
    </w:tblPr>
  </w:style>
  <w:style w:type="table" w:styleId="Tableausimple5">
    <w:name w:val="Plain Table 5"/>
    <w:basedOn w:val="TableauNormal"/>
    <w:uiPriority w:val="45"/>
    <w:rsid w:val="00B834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B834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834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
    <w:name w:val="Quote"/>
    <w:basedOn w:val="Paragraphedeliste"/>
    <w:link w:val="CitationCar"/>
    <w:uiPriority w:val="29"/>
    <w:qFormat/>
    <w:rsid w:val="009C7DCD"/>
    <w:pPr>
      <w:numPr>
        <w:numId w:val="1"/>
      </w:numPr>
    </w:pPr>
  </w:style>
  <w:style w:type="character" w:customStyle="1" w:styleId="CitationCar">
    <w:name w:val="Citation Car"/>
    <w:basedOn w:val="Policepardfaut"/>
    <w:link w:val="Citation"/>
    <w:uiPriority w:val="29"/>
    <w:rsid w:val="009C7DCD"/>
    <w:rPr>
      <w:rFonts w:ascii="Garamond" w:eastAsiaTheme="minorEastAsia" w:hAnsi="Garamond" w:cstheme="minorHAnsi"/>
      <w:color w:val="000000" w:themeColor="text1"/>
      <w:lang w:eastAsia="fr-FR"/>
    </w:rPr>
  </w:style>
  <w:style w:type="character" w:customStyle="1" w:styleId="Titre5Car">
    <w:name w:val="Titre 5 Car"/>
    <w:basedOn w:val="Policepardfaut"/>
    <w:link w:val="Titre5"/>
    <w:uiPriority w:val="9"/>
    <w:rsid w:val="001773C0"/>
    <w:rPr>
      <w:rFonts w:ascii="Garamond" w:eastAsiaTheme="majorEastAsia" w:hAnsi="Garamond" w:cstheme="majorBidi"/>
      <w:color w:val="00B050"/>
      <w:u w:val="single"/>
      <w:lang w:eastAsia="fr-FR"/>
    </w:rPr>
  </w:style>
  <w:style w:type="paragraph" w:styleId="En-ttedetabledesmatires">
    <w:name w:val="TOC Heading"/>
    <w:basedOn w:val="Titre1"/>
    <w:next w:val="Normal"/>
    <w:uiPriority w:val="39"/>
    <w:unhideWhenUsed/>
    <w:qFormat/>
    <w:rsid w:val="00E528C1"/>
    <w:pPr>
      <w:outlineLvl w:val="9"/>
    </w:pPr>
    <w:rPr>
      <w:rFonts w:asciiTheme="majorHAnsi" w:hAnsiTheme="majorHAnsi"/>
      <w:color w:val="2F5496" w:themeColor="accent1" w:themeShade="BF"/>
      <w:sz w:val="28"/>
      <w:szCs w:val="28"/>
    </w:rPr>
  </w:style>
  <w:style w:type="paragraph" w:styleId="TM1">
    <w:name w:val="toc 1"/>
    <w:basedOn w:val="Normal"/>
    <w:next w:val="Normal"/>
    <w:autoRedefine/>
    <w:uiPriority w:val="39"/>
    <w:unhideWhenUsed/>
    <w:rsid w:val="00E528C1"/>
    <w:pPr>
      <w:spacing w:before="120" w:line="276" w:lineRule="auto"/>
    </w:pPr>
    <w:rPr>
      <w:rFonts w:ascii="Garamond" w:eastAsiaTheme="minorHAnsi" w:hAnsi="Garamond" w:cstheme="minorHAnsi"/>
      <w:b/>
      <w:bCs/>
      <w:i/>
      <w:iCs/>
      <w:color w:val="262626" w:themeColor="text1" w:themeTint="D9"/>
    </w:rPr>
  </w:style>
  <w:style w:type="character" w:styleId="Lienhypertexte">
    <w:name w:val="Hyperlink"/>
    <w:basedOn w:val="Policepardfaut"/>
    <w:uiPriority w:val="99"/>
    <w:unhideWhenUsed/>
    <w:rsid w:val="00E528C1"/>
    <w:rPr>
      <w:color w:val="0563C1" w:themeColor="hyperlink"/>
      <w:u w:val="single"/>
    </w:rPr>
  </w:style>
  <w:style w:type="paragraph" w:styleId="TM2">
    <w:name w:val="toc 2"/>
    <w:basedOn w:val="Normal"/>
    <w:next w:val="Normal"/>
    <w:autoRedefine/>
    <w:uiPriority w:val="39"/>
    <w:unhideWhenUsed/>
    <w:rsid w:val="00E528C1"/>
    <w:pPr>
      <w:spacing w:before="120" w:line="276" w:lineRule="auto"/>
      <w:ind w:left="240"/>
    </w:pPr>
    <w:rPr>
      <w:rFonts w:ascii="Garamond" w:eastAsiaTheme="minorHAnsi" w:hAnsi="Garamond" w:cstheme="minorHAnsi"/>
      <w:b/>
      <w:bCs/>
      <w:color w:val="262626" w:themeColor="text1" w:themeTint="D9"/>
      <w:sz w:val="22"/>
      <w:szCs w:val="22"/>
    </w:rPr>
  </w:style>
  <w:style w:type="paragraph" w:styleId="TM3">
    <w:name w:val="toc 3"/>
    <w:basedOn w:val="Normal"/>
    <w:next w:val="Normal"/>
    <w:autoRedefine/>
    <w:uiPriority w:val="39"/>
    <w:unhideWhenUsed/>
    <w:rsid w:val="00E528C1"/>
    <w:pPr>
      <w:spacing w:line="276" w:lineRule="auto"/>
      <w:ind w:left="480"/>
    </w:pPr>
    <w:rPr>
      <w:rFonts w:ascii="Garamond" w:eastAsiaTheme="minorHAnsi" w:hAnsi="Garamond" w:cstheme="minorHAnsi"/>
      <w:color w:val="262626" w:themeColor="text1" w:themeTint="D9"/>
      <w:sz w:val="20"/>
      <w:szCs w:val="20"/>
    </w:rPr>
  </w:style>
  <w:style w:type="paragraph" w:styleId="TM4">
    <w:name w:val="toc 4"/>
    <w:basedOn w:val="Normal"/>
    <w:next w:val="Normal"/>
    <w:autoRedefine/>
    <w:uiPriority w:val="39"/>
    <w:unhideWhenUsed/>
    <w:rsid w:val="00E528C1"/>
    <w:pPr>
      <w:spacing w:line="276" w:lineRule="auto"/>
      <w:ind w:left="720"/>
    </w:pPr>
    <w:rPr>
      <w:rFonts w:ascii="Garamond" w:eastAsiaTheme="minorHAnsi" w:hAnsi="Garamond" w:cstheme="minorHAnsi"/>
      <w:color w:val="262626" w:themeColor="text1" w:themeTint="D9"/>
      <w:sz w:val="20"/>
      <w:szCs w:val="20"/>
    </w:rPr>
  </w:style>
  <w:style w:type="paragraph" w:styleId="TM5">
    <w:name w:val="toc 5"/>
    <w:basedOn w:val="Normal"/>
    <w:next w:val="Normal"/>
    <w:autoRedefine/>
    <w:uiPriority w:val="39"/>
    <w:unhideWhenUsed/>
    <w:rsid w:val="00E528C1"/>
    <w:pPr>
      <w:spacing w:line="276" w:lineRule="auto"/>
      <w:ind w:left="960"/>
    </w:pPr>
    <w:rPr>
      <w:rFonts w:ascii="Garamond" w:eastAsiaTheme="minorHAnsi" w:hAnsi="Garamond" w:cstheme="minorHAnsi"/>
      <w:color w:val="262626" w:themeColor="text1" w:themeTint="D9"/>
      <w:sz w:val="20"/>
      <w:szCs w:val="20"/>
    </w:rPr>
  </w:style>
  <w:style w:type="paragraph" w:styleId="TM6">
    <w:name w:val="toc 6"/>
    <w:basedOn w:val="Normal"/>
    <w:next w:val="Normal"/>
    <w:autoRedefine/>
    <w:uiPriority w:val="39"/>
    <w:unhideWhenUsed/>
    <w:rsid w:val="00E528C1"/>
    <w:pPr>
      <w:spacing w:line="276" w:lineRule="auto"/>
      <w:ind w:left="1200"/>
    </w:pPr>
    <w:rPr>
      <w:rFonts w:ascii="Garamond" w:eastAsiaTheme="minorHAnsi" w:hAnsi="Garamond" w:cstheme="minorHAnsi"/>
      <w:color w:val="262626" w:themeColor="text1" w:themeTint="D9"/>
      <w:sz w:val="20"/>
      <w:szCs w:val="20"/>
    </w:rPr>
  </w:style>
  <w:style w:type="paragraph" w:styleId="TM7">
    <w:name w:val="toc 7"/>
    <w:basedOn w:val="Normal"/>
    <w:next w:val="Normal"/>
    <w:autoRedefine/>
    <w:uiPriority w:val="39"/>
    <w:unhideWhenUsed/>
    <w:rsid w:val="00E528C1"/>
    <w:pPr>
      <w:spacing w:line="276" w:lineRule="auto"/>
      <w:ind w:left="1440"/>
    </w:pPr>
    <w:rPr>
      <w:rFonts w:ascii="Garamond" w:eastAsiaTheme="minorHAnsi" w:hAnsi="Garamond" w:cstheme="minorHAnsi"/>
      <w:color w:val="262626" w:themeColor="text1" w:themeTint="D9"/>
      <w:sz w:val="20"/>
      <w:szCs w:val="20"/>
    </w:rPr>
  </w:style>
  <w:style w:type="paragraph" w:styleId="TM8">
    <w:name w:val="toc 8"/>
    <w:basedOn w:val="Normal"/>
    <w:next w:val="Normal"/>
    <w:autoRedefine/>
    <w:uiPriority w:val="39"/>
    <w:unhideWhenUsed/>
    <w:rsid w:val="00E528C1"/>
    <w:pPr>
      <w:spacing w:line="276" w:lineRule="auto"/>
      <w:ind w:left="1680"/>
    </w:pPr>
    <w:rPr>
      <w:rFonts w:ascii="Garamond" w:eastAsiaTheme="minorHAnsi" w:hAnsi="Garamond" w:cstheme="minorHAnsi"/>
      <w:color w:val="262626" w:themeColor="text1" w:themeTint="D9"/>
      <w:sz w:val="20"/>
      <w:szCs w:val="20"/>
    </w:rPr>
  </w:style>
  <w:style w:type="paragraph" w:styleId="TM9">
    <w:name w:val="toc 9"/>
    <w:basedOn w:val="Normal"/>
    <w:next w:val="Normal"/>
    <w:autoRedefine/>
    <w:uiPriority w:val="39"/>
    <w:unhideWhenUsed/>
    <w:rsid w:val="00E528C1"/>
    <w:pPr>
      <w:spacing w:line="276" w:lineRule="auto"/>
      <w:ind w:left="1920"/>
    </w:pPr>
    <w:rPr>
      <w:rFonts w:ascii="Garamond" w:eastAsiaTheme="minorHAnsi" w:hAnsi="Garamond" w:cstheme="minorHAnsi"/>
      <w:color w:val="262626" w:themeColor="text1" w:themeTint="D9"/>
      <w:sz w:val="20"/>
      <w:szCs w:val="20"/>
    </w:rPr>
  </w:style>
  <w:style w:type="character" w:customStyle="1" w:styleId="Titre6Car">
    <w:name w:val="Titre 6 Car"/>
    <w:basedOn w:val="Policepardfaut"/>
    <w:link w:val="Titre6"/>
    <w:uiPriority w:val="9"/>
    <w:semiHidden/>
    <w:rsid w:val="00E528C1"/>
    <w:rPr>
      <w:rFonts w:asciiTheme="majorHAnsi" w:eastAsiaTheme="majorEastAsia" w:hAnsiTheme="majorHAnsi" w:cstheme="majorBidi"/>
      <w:color w:val="1F3763" w:themeColor="accent1" w:themeShade="7F"/>
      <w:lang w:eastAsia="fr-FR"/>
    </w:rPr>
  </w:style>
  <w:style w:type="paragraph" w:styleId="NormalWeb">
    <w:name w:val="Normal (Web)"/>
    <w:basedOn w:val="Normal"/>
    <w:uiPriority w:val="99"/>
    <w:semiHidden/>
    <w:unhideWhenUsed/>
    <w:rsid w:val="0003643B"/>
    <w:pPr>
      <w:spacing w:before="100" w:beforeAutospacing="1" w:after="100" w:afterAutospacing="1"/>
    </w:pPr>
  </w:style>
  <w:style w:type="character" w:styleId="Mentionnonrsolue">
    <w:name w:val="Unresolved Mention"/>
    <w:basedOn w:val="Policepardfaut"/>
    <w:uiPriority w:val="99"/>
    <w:semiHidden/>
    <w:unhideWhenUsed/>
    <w:rsid w:val="00A2267C"/>
    <w:rPr>
      <w:color w:val="605E5C"/>
      <w:shd w:val="clear" w:color="auto" w:fill="E1DFDD"/>
    </w:rPr>
  </w:style>
  <w:style w:type="paragraph" w:styleId="Notedebasdepage">
    <w:name w:val="footnote text"/>
    <w:basedOn w:val="Normal"/>
    <w:link w:val="NotedebasdepageCar"/>
    <w:uiPriority w:val="99"/>
    <w:semiHidden/>
    <w:unhideWhenUsed/>
    <w:rsid w:val="007C0523"/>
    <w:rPr>
      <w:sz w:val="20"/>
      <w:szCs w:val="20"/>
    </w:rPr>
  </w:style>
  <w:style w:type="character" w:customStyle="1" w:styleId="NotedebasdepageCar">
    <w:name w:val="Note de bas de page Car"/>
    <w:basedOn w:val="Policepardfaut"/>
    <w:link w:val="Notedebasdepage"/>
    <w:uiPriority w:val="99"/>
    <w:semiHidden/>
    <w:rsid w:val="007C0523"/>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C0523"/>
    <w:rPr>
      <w:vertAlign w:val="superscript"/>
    </w:rPr>
  </w:style>
  <w:style w:type="paragraph" w:styleId="En-tte">
    <w:name w:val="header"/>
    <w:basedOn w:val="Normal"/>
    <w:link w:val="En-tteCar"/>
    <w:uiPriority w:val="99"/>
    <w:unhideWhenUsed/>
    <w:rsid w:val="000F525C"/>
    <w:pPr>
      <w:tabs>
        <w:tab w:val="center" w:pos="4536"/>
        <w:tab w:val="right" w:pos="9072"/>
      </w:tabs>
    </w:pPr>
  </w:style>
  <w:style w:type="character" w:customStyle="1" w:styleId="En-tteCar">
    <w:name w:val="En-tête Car"/>
    <w:basedOn w:val="Policepardfaut"/>
    <w:link w:val="En-tte"/>
    <w:uiPriority w:val="99"/>
    <w:rsid w:val="000F525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0F525C"/>
    <w:pPr>
      <w:tabs>
        <w:tab w:val="center" w:pos="4536"/>
        <w:tab w:val="right" w:pos="9072"/>
      </w:tabs>
    </w:pPr>
  </w:style>
  <w:style w:type="character" w:customStyle="1" w:styleId="PieddepageCar">
    <w:name w:val="Pied de page Car"/>
    <w:basedOn w:val="Policepardfaut"/>
    <w:link w:val="Pieddepage"/>
    <w:uiPriority w:val="99"/>
    <w:rsid w:val="000F525C"/>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F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060">
      <w:bodyDiv w:val="1"/>
      <w:marLeft w:val="0"/>
      <w:marRight w:val="0"/>
      <w:marTop w:val="0"/>
      <w:marBottom w:val="0"/>
      <w:divBdr>
        <w:top w:val="none" w:sz="0" w:space="0" w:color="auto"/>
        <w:left w:val="none" w:sz="0" w:space="0" w:color="auto"/>
        <w:bottom w:val="none" w:sz="0" w:space="0" w:color="auto"/>
        <w:right w:val="none" w:sz="0" w:space="0" w:color="auto"/>
      </w:divBdr>
    </w:div>
    <w:div w:id="908270104">
      <w:bodyDiv w:val="1"/>
      <w:marLeft w:val="0"/>
      <w:marRight w:val="0"/>
      <w:marTop w:val="0"/>
      <w:marBottom w:val="0"/>
      <w:divBdr>
        <w:top w:val="none" w:sz="0" w:space="0" w:color="auto"/>
        <w:left w:val="none" w:sz="0" w:space="0" w:color="auto"/>
        <w:bottom w:val="none" w:sz="0" w:space="0" w:color="auto"/>
        <w:right w:val="none" w:sz="0" w:space="0" w:color="auto"/>
      </w:divBdr>
    </w:div>
    <w:div w:id="18391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ultats-elections.interieur.gouv.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ovoldoire/Library/Group%20Containers/UBF8T346G9.Office/User%20Content.localized/Templates.localized/Cours%20magistral%20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A405-F05C-B142-82F9-2D6BB37B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magistral V2.dotx</Template>
  <TotalTime>92</TotalTime>
  <Pages>7</Pages>
  <Words>1544</Words>
  <Characters>8497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Théo Voldoire</cp:lastModifiedBy>
  <cp:revision>102</cp:revision>
  <dcterms:created xsi:type="dcterms:W3CDTF">2022-04-30T15:40:00Z</dcterms:created>
  <dcterms:modified xsi:type="dcterms:W3CDTF">2022-06-23T14:52:00Z</dcterms:modified>
</cp:coreProperties>
</file>